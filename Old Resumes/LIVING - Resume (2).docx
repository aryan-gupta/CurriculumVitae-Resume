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46" w:rsidRDefault="006D6A46" w:rsidP="006D6A46">
      <w:pPr>
        <w:spacing w:after="0" w:line="276" w:lineRule="auto"/>
        <w:rPr>
          <w:rFonts w:ascii="Arial" w:hAnsi="Arial" w:cs="Arial"/>
          <w:b/>
          <w:spacing w:val="40"/>
          <w:sz w:val="44"/>
        </w:rPr>
      </w:pPr>
      <w:r>
        <w:rPr>
          <w:rFonts w:ascii="Arial" w:hAnsi="Arial" w:cs="Arial"/>
          <w:b/>
          <w:noProof/>
          <w:spacing w:val="40"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-126629</wp:posOffset>
                </wp:positionV>
                <wp:extent cx="7715250" cy="752475"/>
                <wp:effectExtent l="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752475"/>
                          <a:chOff x="0" y="0"/>
                          <a:chExt cx="7715250" cy="7524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77152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8B4" w:rsidRPr="006D6A46" w:rsidRDefault="006D6A46" w:rsidP="006D6A46">
                              <w:pPr>
                                <w:spacing w:after="0" w:line="276" w:lineRule="auto"/>
                                <w:rPr>
                                  <w:rFonts w:ascii="OCR A Extended" w:hAnsi="OCR A Extended" w:cs="Arial"/>
                                  <w:color w:val="7030A0"/>
                                </w:rPr>
                              </w:pPr>
                              <w:r w:rsidRPr="006D6A46">
                                <w:rPr>
                                  <w:rFonts w:ascii="OCR A Extended" w:hAnsi="OCR A Extended"/>
                                </w:rPr>
                                <w:t xml:space="preserve">      </w:t>
                              </w:r>
                              <w:r w:rsidR="00823AE0">
                                <w:rPr>
                                  <w:rFonts w:ascii="OCR A Extended" w:hAnsi="OCR A Extended"/>
                                </w:rPr>
                                <w:t xml:space="preserve">       </w:t>
                              </w:r>
                              <w:hyperlink r:id="rId9" w:history="1">
                                <w:r w:rsidR="002A18B4" w:rsidRPr="006D6A46">
                                  <w:rPr>
                                    <w:rStyle w:val="Hyperlink"/>
                                    <w:rFonts w:ascii="OCR A Extended" w:hAnsi="OCR A Extended" w:cs="Arial"/>
                                    <w:color w:val="808080" w:themeColor="background1" w:themeShade="80"/>
                                    <w:u w:val="none"/>
                                  </w:rPr>
                                  <w:t>gupta.aryan@yahoo.com</w:t>
                                </w:r>
                              </w:hyperlink>
                              <w:r w:rsidRPr="006D6A46">
                                <w:rPr>
                                  <w:rFonts w:ascii="OCR A Extended" w:hAnsi="OCR A Extended" w:cs="Arial"/>
                                </w:rPr>
                                <w:t xml:space="preserve"> </w:t>
                              </w:r>
                              <w:r w:rsidR="002A18B4" w:rsidRPr="006D6A46">
                                <w:rPr>
                                  <w:rFonts w:ascii="OCR A Extended" w:hAnsi="OCR A Extended" w:cs="Arial"/>
                                  <w:b/>
                                  <w:color w:val="808080" w:themeColor="background1" w:themeShade="80"/>
                                </w:rPr>
                                <w:t>|</w:t>
                              </w:r>
                              <w:r w:rsidRPr="006D6A46">
                                <w:rPr>
                                  <w:rFonts w:ascii="OCR A Extended" w:hAnsi="OCR A Extended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2A18B4" w:rsidRPr="006D6A46">
                                <w:rPr>
                                  <w:rFonts w:ascii="OCR A Extended" w:hAnsi="OCR A Extended" w:cs="Arial"/>
                                  <w:color w:val="00B0F0"/>
                                </w:rPr>
                                <w:t>(704) 877-3778</w:t>
                              </w:r>
                              <w:r w:rsidRPr="006D6A46">
                                <w:rPr>
                                  <w:rFonts w:ascii="OCR A Extended" w:hAnsi="OCR A Extended" w:cs="Arial"/>
                                  <w:color w:val="00B0F0"/>
                                </w:rPr>
                                <w:t xml:space="preserve"> </w:t>
                              </w:r>
                              <w:r w:rsidR="00CB33C4">
                                <w:rPr>
                                  <w:rFonts w:ascii="OCR A Extended" w:hAnsi="OCR A Extended" w:cs="Arial"/>
                                  <w:color w:val="7030A0"/>
                                </w:rPr>
                                <w:t>| http://</w:t>
                              </w:r>
                              <w:r w:rsidRPr="006D6A46">
                                <w:rPr>
                                  <w:rFonts w:ascii="OCR A Extended" w:hAnsi="OCR A Extended" w:cs="Arial"/>
                                  <w:color w:val="7030A0"/>
                                </w:rPr>
                                <w:t>theguptaempire.net</w:t>
                              </w:r>
                            </w:p>
                            <w:p w:rsidR="002A18B4" w:rsidRPr="006D6A46" w:rsidRDefault="002A18B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184"/>
                          <a:stretch/>
                        </pic:blipFill>
                        <pic:spPr bwMode="auto">
                          <a:xfrm>
                            <a:off x="2085975" y="0"/>
                            <a:ext cx="349567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70.5pt;margin-top:-9.95pt;width:607.5pt;height:59.25pt;z-index:251660288" coordsize="77152,7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4572;width:7715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2A18B4" w:rsidRPr="006D6A46" w:rsidRDefault="006D6A46" w:rsidP="006D6A46">
                        <w:pPr>
                          <w:spacing w:after="0" w:line="276" w:lineRule="auto"/>
                          <w:rPr>
                            <w:rFonts w:ascii="OCR A Extended" w:hAnsi="OCR A Extended" w:cs="Arial"/>
                            <w:color w:val="7030A0"/>
                          </w:rPr>
                        </w:pPr>
                        <w:r w:rsidRPr="006D6A46">
                          <w:rPr>
                            <w:rFonts w:ascii="OCR A Extended" w:hAnsi="OCR A Extended"/>
                          </w:rPr>
                          <w:t xml:space="preserve">      </w:t>
                        </w:r>
                        <w:r w:rsidR="00823AE0">
                          <w:rPr>
                            <w:rFonts w:ascii="OCR A Extended" w:hAnsi="OCR A Extended"/>
                          </w:rPr>
                          <w:t xml:space="preserve">       </w:t>
                        </w:r>
                        <w:hyperlink r:id="rId11" w:history="1">
                          <w:r w:rsidR="002A18B4" w:rsidRPr="006D6A46">
                            <w:rPr>
                              <w:rStyle w:val="Hyperlink"/>
                              <w:rFonts w:ascii="OCR A Extended" w:hAnsi="OCR A Extended" w:cs="Arial"/>
                              <w:color w:val="808080" w:themeColor="background1" w:themeShade="80"/>
                              <w:u w:val="none"/>
                            </w:rPr>
                            <w:t>gupta.aryan@yahoo.com</w:t>
                          </w:r>
                        </w:hyperlink>
                        <w:r w:rsidRPr="006D6A46">
                          <w:rPr>
                            <w:rFonts w:ascii="OCR A Extended" w:hAnsi="OCR A Extended" w:cs="Arial"/>
                          </w:rPr>
                          <w:t xml:space="preserve"> </w:t>
                        </w:r>
                        <w:r w:rsidR="002A18B4" w:rsidRPr="006D6A46">
                          <w:rPr>
                            <w:rFonts w:ascii="OCR A Extended" w:hAnsi="OCR A Extended" w:cs="Arial"/>
                            <w:b/>
                            <w:color w:val="808080" w:themeColor="background1" w:themeShade="80"/>
                          </w:rPr>
                          <w:t>|</w:t>
                        </w:r>
                        <w:r w:rsidRPr="006D6A46">
                          <w:rPr>
                            <w:rFonts w:ascii="OCR A Extended" w:hAnsi="OCR A Extended" w:cs="Arial"/>
                            <w:color w:val="000000" w:themeColor="text1"/>
                          </w:rPr>
                          <w:t xml:space="preserve"> </w:t>
                        </w:r>
                        <w:r w:rsidR="002A18B4" w:rsidRPr="006D6A46">
                          <w:rPr>
                            <w:rFonts w:ascii="OCR A Extended" w:hAnsi="OCR A Extended" w:cs="Arial"/>
                            <w:color w:val="00B0F0"/>
                          </w:rPr>
                          <w:t>(704) 877-3778</w:t>
                        </w:r>
                        <w:r w:rsidRPr="006D6A46">
                          <w:rPr>
                            <w:rFonts w:ascii="OCR A Extended" w:hAnsi="OCR A Extended" w:cs="Arial"/>
                            <w:color w:val="00B0F0"/>
                          </w:rPr>
                          <w:t xml:space="preserve"> </w:t>
                        </w:r>
                        <w:r w:rsidR="00CB33C4">
                          <w:rPr>
                            <w:rFonts w:ascii="OCR A Extended" w:hAnsi="OCR A Extended" w:cs="Arial"/>
                            <w:color w:val="7030A0"/>
                          </w:rPr>
                          <w:t>| http://</w:t>
                        </w:r>
                        <w:r w:rsidRPr="006D6A46">
                          <w:rPr>
                            <w:rFonts w:ascii="OCR A Extended" w:hAnsi="OCR A Extended" w:cs="Arial"/>
                            <w:color w:val="7030A0"/>
                          </w:rPr>
                          <w:t>theguptaempire.net</w:t>
                        </w:r>
                      </w:p>
                      <w:p w:rsidR="002A18B4" w:rsidRPr="006D6A46" w:rsidRDefault="002A18B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20859;width:34957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DhP2/AAAA2gAAAA8AAABkcnMvZG93bnJldi54bWxET0uLwjAQvgv+hzCCF9FUEVm6RvGB0JOL&#10;DzzPNrNt12ZSkqj13xthYU/Dx/ec+bI1tbiT85VlBeNRAoI4t7riQsH5tBt+gPABWWNtmRQ8ycNy&#10;0e3MMdX2wQe6H0MhYgj7FBWUITSplD4vyaAf2YY4cj/WGQwRukJqh48Ybmo5SZKZNFhxbCixoU1J&#10;+fV4MwpWcsDnr/UpcXn43k+L6W+WXbZK9Xvt6hNEoDb8i//cmY7z4f3K+8rF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CA4T9vwAAANoAAAAPAAAAAAAAAAAAAAAAAJ8CAABk&#10;cnMvZG93bnJldi54bWxQSwUGAAAAAAQABAD3AAAAiwMAAAAA&#10;">
                  <v:imagedata r:id="rId12" o:title="" cropbottom="17160f"/>
                  <v:path arrowok="t"/>
                </v:shape>
              </v:group>
            </w:pict>
          </mc:Fallback>
        </mc:AlternateContent>
      </w:r>
    </w:p>
    <w:p w:rsidR="00244CCC" w:rsidRPr="002A18B4" w:rsidRDefault="00244CCC" w:rsidP="006D6A46">
      <w:pPr>
        <w:spacing w:after="0" w:line="276" w:lineRule="auto"/>
        <w:rPr>
          <w:rFonts w:ascii="Arial" w:hAnsi="Arial" w:cs="Arial"/>
          <w:b/>
          <w:spacing w:val="40"/>
          <w:sz w:val="44"/>
        </w:rPr>
      </w:pPr>
    </w:p>
    <w:p w:rsidR="00F40CFC" w:rsidRPr="001F314B" w:rsidRDefault="00F40CFC" w:rsidP="0052788E">
      <w:pPr>
        <w:pBdr>
          <w:bottom w:val="single" w:sz="4" w:space="1" w:color="7030A0"/>
        </w:pBdr>
        <w:spacing w:line="240" w:lineRule="auto"/>
        <w:rPr>
          <w:rFonts w:ascii="Arial" w:hAnsi="Arial" w:cs="Arial"/>
          <w:color w:val="7030A0"/>
          <w:sz w:val="24"/>
        </w:rPr>
      </w:pPr>
      <w:r w:rsidRPr="001F314B">
        <w:rPr>
          <w:rFonts w:ascii="Arial" w:hAnsi="Arial" w:cs="Arial"/>
          <w:color w:val="7030A0"/>
          <w:sz w:val="24"/>
        </w:rPr>
        <w:t>EDUCATION:</w:t>
      </w:r>
    </w:p>
    <w:p w:rsidR="00F40CFC" w:rsidRPr="004F0295" w:rsidRDefault="00F40CFC" w:rsidP="003465A8">
      <w:pPr>
        <w:spacing w:after="0" w:line="276" w:lineRule="auto"/>
        <w:ind w:left="720"/>
        <w:rPr>
          <w:rFonts w:ascii="Arial" w:hAnsi="Arial" w:cs="Arial"/>
          <w:sz w:val="24"/>
        </w:rPr>
      </w:pPr>
      <w:r w:rsidRPr="004F0295">
        <w:rPr>
          <w:rFonts w:ascii="Arial" w:hAnsi="Arial" w:cs="Arial"/>
          <w:sz w:val="24"/>
        </w:rPr>
        <w:t>Providence Senior High School, 2012 – 2013</w:t>
      </w:r>
    </w:p>
    <w:p w:rsidR="000B44FB" w:rsidRPr="00CB33C4" w:rsidRDefault="000B44FB" w:rsidP="003465A8">
      <w:pPr>
        <w:spacing w:after="0" w:line="276" w:lineRule="auto"/>
        <w:ind w:left="720"/>
        <w:rPr>
          <w:rFonts w:ascii="Arial" w:hAnsi="Arial" w:cs="Arial"/>
          <w:sz w:val="18"/>
        </w:rPr>
      </w:pPr>
      <w:r w:rsidRPr="00CB33C4">
        <w:rPr>
          <w:rFonts w:ascii="Arial" w:hAnsi="Arial" w:cs="Arial"/>
          <w:sz w:val="18"/>
        </w:rPr>
        <w:t>GPA Weighted: NA Unweighted: NA</w:t>
      </w:r>
    </w:p>
    <w:p w:rsidR="000B44FB" w:rsidRPr="00CB33C4" w:rsidRDefault="000B44FB" w:rsidP="003465A8">
      <w:pPr>
        <w:spacing w:after="0" w:line="276" w:lineRule="auto"/>
        <w:ind w:left="720"/>
        <w:rPr>
          <w:rFonts w:ascii="Arial" w:hAnsi="Arial" w:cs="Arial"/>
          <w:sz w:val="18"/>
        </w:rPr>
      </w:pPr>
      <w:r w:rsidRPr="00CB33C4">
        <w:rPr>
          <w:rFonts w:ascii="Arial" w:hAnsi="Arial" w:cs="Arial"/>
          <w:sz w:val="18"/>
        </w:rPr>
        <w:t>Class Rank: NA</w:t>
      </w:r>
    </w:p>
    <w:p w:rsidR="00F40CFC" w:rsidRPr="00C05CCA" w:rsidRDefault="00F40CFC" w:rsidP="003465A8">
      <w:pPr>
        <w:spacing w:after="0" w:line="276" w:lineRule="auto"/>
        <w:ind w:left="720"/>
        <w:rPr>
          <w:rFonts w:ascii="Arial" w:hAnsi="Arial" w:cs="Arial"/>
        </w:rPr>
      </w:pPr>
    </w:p>
    <w:p w:rsidR="00F40CFC" w:rsidRPr="004F0295" w:rsidRDefault="00F40CFC" w:rsidP="003465A8">
      <w:pPr>
        <w:spacing w:after="0" w:line="276" w:lineRule="auto"/>
        <w:ind w:left="720"/>
        <w:rPr>
          <w:rFonts w:ascii="Arial" w:hAnsi="Arial" w:cs="Arial"/>
          <w:sz w:val="24"/>
        </w:rPr>
      </w:pPr>
      <w:proofErr w:type="spellStart"/>
      <w:r w:rsidRPr="004F0295">
        <w:rPr>
          <w:rFonts w:ascii="Arial" w:hAnsi="Arial" w:cs="Arial"/>
          <w:sz w:val="24"/>
        </w:rPr>
        <w:t>Ardrey</w:t>
      </w:r>
      <w:proofErr w:type="spellEnd"/>
      <w:r w:rsidRPr="004F0295">
        <w:rPr>
          <w:rFonts w:ascii="Arial" w:hAnsi="Arial" w:cs="Arial"/>
          <w:sz w:val="24"/>
        </w:rPr>
        <w:t xml:space="preserve"> </w:t>
      </w:r>
      <w:proofErr w:type="spellStart"/>
      <w:r w:rsidRPr="004F0295">
        <w:rPr>
          <w:rFonts w:ascii="Arial" w:hAnsi="Arial" w:cs="Arial"/>
          <w:sz w:val="24"/>
        </w:rPr>
        <w:t>Kell</w:t>
      </w:r>
      <w:proofErr w:type="spellEnd"/>
      <w:r w:rsidRPr="004F0295">
        <w:rPr>
          <w:rFonts w:ascii="Arial" w:hAnsi="Arial" w:cs="Arial"/>
          <w:sz w:val="24"/>
        </w:rPr>
        <w:t xml:space="preserve"> High School, 2013 – 2016</w:t>
      </w:r>
    </w:p>
    <w:p w:rsidR="00F40CFC" w:rsidRPr="00CB33C4" w:rsidRDefault="00F40CFC" w:rsidP="003465A8">
      <w:pPr>
        <w:spacing w:after="0" w:line="276" w:lineRule="auto"/>
        <w:ind w:left="720"/>
        <w:rPr>
          <w:rFonts w:ascii="Arial" w:hAnsi="Arial" w:cs="Arial"/>
          <w:sz w:val="18"/>
        </w:rPr>
      </w:pPr>
      <w:r w:rsidRPr="00CB33C4">
        <w:rPr>
          <w:rFonts w:ascii="Arial" w:hAnsi="Arial" w:cs="Arial"/>
          <w:sz w:val="18"/>
        </w:rPr>
        <w:t>GPA Weighted: 4.6</w:t>
      </w:r>
      <w:r w:rsidR="00563C0B" w:rsidRPr="00CB33C4">
        <w:rPr>
          <w:rFonts w:ascii="Arial" w:hAnsi="Arial" w:cs="Arial"/>
          <w:sz w:val="18"/>
        </w:rPr>
        <w:t>25 Unweighted: 3.5313</w:t>
      </w:r>
    </w:p>
    <w:p w:rsidR="00F40CFC" w:rsidRPr="00CB33C4" w:rsidRDefault="00563C0B" w:rsidP="003465A8">
      <w:pPr>
        <w:spacing w:after="0" w:line="276" w:lineRule="auto"/>
        <w:ind w:left="720"/>
        <w:rPr>
          <w:rFonts w:ascii="Arial" w:hAnsi="Arial" w:cs="Arial"/>
          <w:sz w:val="18"/>
        </w:rPr>
      </w:pPr>
      <w:r w:rsidRPr="00CB33C4">
        <w:rPr>
          <w:rFonts w:ascii="Arial" w:hAnsi="Arial" w:cs="Arial"/>
          <w:sz w:val="18"/>
        </w:rPr>
        <w:t>Class Rank: 9</w:t>
      </w:r>
      <w:r w:rsidR="00F40CFC" w:rsidRPr="00CB33C4">
        <w:rPr>
          <w:rFonts w:ascii="Arial" w:hAnsi="Arial" w:cs="Arial"/>
          <w:sz w:val="18"/>
        </w:rPr>
        <w:t>6 of 670</w:t>
      </w:r>
    </w:p>
    <w:p w:rsidR="00986E94" w:rsidRDefault="00986E94" w:rsidP="003465A8">
      <w:pPr>
        <w:spacing w:after="0" w:line="276" w:lineRule="auto"/>
        <w:ind w:left="720"/>
        <w:rPr>
          <w:rFonts w:ascii="Arial" w:hAnsi="Arial" w:cs="Arial"/>
        </w:rPr>
      </w:pPr>
    </w:p>
    <w:p w:rsidR="00986E94" w:rsidRPr="004F0295" w:rsidRDefault="00986E94" w:rsidP="003465A8">
      <w:pPr>
        <w:spacing w:after="0" w:line="276" w:lineRule="auto"/>
        <w:ind w:left="720"/>
        <w:rPr>
          <w:rFonts w:ascii="Arial" w:hAnsi="Arial" w:cs="Arial"/>
          <w:sz w:val="24"/>
        </w:rPr>
      </w:pPr>
      <w:r w:rsidRPr="004F0295">
        <w:rPr>
          <w:rFonts w:ascii="Arial" w:hAnsi="Arial" w:cs="Arial"/>
          <w:sz w:val="24"/>
        </w:rPr>
        <w:t>University of North Carolina, 2016 – Present</w:t>
      </w:r>
    </w:p>
    <w:p w:rsidR="00F307A5" w:rsidRPr="00CB33C4" w:rsidRDefault="00986E94" w:rsidP="00986E94">
      <w:pPr>
        <w:spacing w:after="0" w:line="276" w:lineRule="auto"/>
        <w:ind w:firstLine="720"/>
        <w:rPr>
          <w:rFonts w:ascii="Arial" w:hAnsi="Arial" w:cs="Arial"/>
          <w:i/>
          <w:sz w:val="18"/>
        </w:rPr>
      </w:pPr>
      <w:r w:rsidRPr="00CB33C4">
        <w:rPr>
          <w:rFonts w:ascii="Arial" w:hAnsi="Arial" w:cs="Arial"/>
          <w:i/>
          <w:sz w:val="18"/>
        </w:rPr>
        <w:t>BS in Computer Engineering, 2020</w:t>
      </w:r>
    </w:p>
    <w:p w:rsidR="008B03E1" w:rsidRPr="00CB33C4" w:rsidRDefault="008B03E1" w:rsidP="00986E94">
      <w:pPr>
        <w:spacing w:after="0" w:line="276" w:lineRule="auto"/>
        <w:ind w:firstLine="720"/>
        <w:rPr>
          <w:rFonts w:ascii="Arial" w:hAnsi="Arial" w:cs="Arial"/>
          <w:sz w:val="18"/>
        </w:rPr>
      </w:pPr>
      <w:r w:rsidRPr="00CB33C4">
        <w:rPr>
          <w:rFonts w:ascii="Arial" w:hAnsi="Arial" w:cs="Arial"/>
          <w:sz w:val="18"/>
        </w:rPr>
        <w:t>GPA: 3.6</w:t>
      </w:r>
    </w:p>
    <w:p w:rsidR="00986E94" w:rsidRPr="00986E94" w:rsidRDefault="00986E94" w:rsidP="00986E94">
      <w:pPr>
        <w:spacing w:after="0" w:line="276" w:lineRule="auto"/>
        <w:rPr>
          <w:rFonts w:ascii="Arial" w:hAnsi="Arial" w:cs="Arial"/>
        </w:rPr>
      </w:pPr>
    </w:p>
    <w:p w:rsidR="00716316" w:rsidRPr="003465A8" w:rsidRDefault="00716316" w:rsidP="0052788E">
      <w:pPr>
        <w:pBdr>
          <w:bottom w:val="single" w:sz="6" w:space="1" w:color="7030A0"/>
        </w:pBdr>
        <w:spacing w:line="240" w:lineRule="auto"/>
        <w:rPr>
          <w:rFonts w:ascii="Arial" w:hAnsi="Arial" w:cs="Arial"/>
          <w:color w:val="7030A0"/>
          <w:sz w:val="24"/>
        </w:rPr>
      </w:pPr>
      <w:r>
        <w:rPr>
          <w:rFonts w:ascii="Arial" w:hAnsi="Arial" w:cs="Arial"/>
          <w:color w:val="7030A0"/>
          <w:sz w:val="24"/>
        </w:rPr>
        <w:t>WORK EXPERIENCE</w:t>
      </w:r>
      <w:r w:rsidRPr="003465A8">
        <w:rPr>
          <w:rFonts w:ascii="Arial" w:hAnsi="Arial" w:cs="Arial"/>
          <w:color w:val="7030A0"/>
          <w:sz w:val="24"/>
        </w:rPr>
        <w:t>:</w:t>
      </w:r>
    </w:p>
    <w:p w:rsidR="00716316" w:rsidRPr="004F0295" w:rsidRDefault="00716316" w:rsidP="00C05CCA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ab/>
      </w:r>
      <w:r w:rsidRPr="004F0295">
        <w:rPr>
          <w:rFonts w:ascii="Arial" w:hAnsi="Arial" w:cs="Arial"/>
          <w:sz w:val="24"/>
        </w:rPr>
        <w:t>Best Brains</w:t>
      </w:r>
      <w:r w:rsidR="003F3C2C" w:rsidRPr="004F0295">
        <w:rPr>
          <w:rFonts w:ascii="Arial" w:hAnsi="Arial" w:cs="Arial"/>
          <w:sz w:val="24"/>
        </w:rPr>
        <w:t xml:space="preserve"> Tutoring</w:t>
      </w:r>
    </w:p>
    <w:p w:rsidR="00716316" w:rsidRPr="004F0295" w:rsidRDefault="00716316" w:rsidP="00C05CCA">
      <w:pPr>
        <w:spacing w:after="0" w:line="276" w:lineRule="auto"/>
        <w:rPr>
          <w:rFonts w:ascii="Arial" w:hAnsi="Arial" w:cs="Arial"/>
          <w:i/>
          <w:sz w:val="18"/>
        </w:rPr>
      </w:pPr>
      <w:r>
        <w:rPr>
          <w:rFonts w:ascii="Arial" w:hAnsi="Arial" w:cs="Arial"/>
        </w:rPr>
        <w:tab/>
      </w:r>
      <w:r w:rsidRPr="004F0295">
        <w:rPr>
          <w:rFonts w:ascii="Arial" w:hAnsi="Arial" w:cs="Arial"/>
          <w:i/>
          <w:sz w:val="18"/>
        </w:rPr>
        <w:t>Grader, 2015 – 2016</w:t>
      </w:r>
    </w:p>
    <w:p w:rsidR="00716316" w:rsidRPr="004F0295" w:rsidRDefault="00716316" w:rsidP="0071631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18"/>
        </w:rPr>
      </w:pPr>
      <w:r w:rsidRPr="004F0295">
        <w:rPr>
          <w:rFonts w:ascii="Arial" w:hAnsi="Arial" w:cs="Arial"/>
          <w:sz w:val="18"/>
        </w:rPr>
        <w:t>Graded work completed by students</w:t>
      </w:r>
    </w:p>
    <w:p w:rsidR="00F26B16" w:rsidRPr="004F0295" w:rsidRDefault="00F26B16" w:rsidP="00716316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18"/>
        </w:rPr>
      </w:pPr>
      <w:r w:rsidRPr="004F0295">
        <w:rPr>
          <w:rFonts w:ascii="Arial" w:hAnsi="Arial" w:cs="Arial"/>
          <w:sz w:val="18"/>
        </w:rPr>
        <w:t>Time Commitment: 4 – 8 hours per week</w:t>
      </w:r>
    </w:p>
    <w:p w:rsidR="00341E35" w:rsidRPr="00341E35" w:rsidRDefault="00341E35" w:rsidP="00341E35">
      <w:pPr>
        <w:spacing w:after="0" w:line="276" w:lineRule="auto"/>
        <w:rPr>
          <w:rFonts w:ascii="Arial" w:hAnsi="Arial" w:cs="Arial"/>
        </w:rPr>
      </w:pPr>
    </w:p>
    <w:p w:rsidR="00341E35" w:rsidRPr="004F0295" w:rsidRDefault="00341E35" w:rsidP="00341E35">
      <w:pPr>
        <w:spacing w:after="0" w:line="276" w:lineRule="auto"/>
        <w:ind w:left="720"/>
        <w:rPr>
          <w:rFonts w:ascii="Arial" w:hAnsi="Arial" w:cs="Arial"/>
          <w:sz w:val="24"/>
        </w:rPr>
      </w:pPr>
      <w:r w:rsidRPr="004F0295">
        <w:rPr>
          <w:rFonts w:ascii="Arial" w:hAnsi="Arial" w:cs="Arial"/>
          <w:sz w:val="24"/>
        </w:rPr>
        <w:t>Mosaic Computing / Personal Computer Support</w:t>
      </w:r>
    </w:p>
    <w:p w:rsidR="00341E35" w:rsidRPr="004F0295" w:rsidRDefault="00341E35" w:rsidP="00341E35">
      <w:pPr>
        <w:spacing w:after="0" w:line="276" w:lineRule="auto"/>
        <w:ind w:left="720"/>
        <w:rPr>
          <w:rFonts w:ascii="Arial" w:hAnsi="Arial" w:cs="Arial"/>
          <w:i/>
          <w:sz w:val="18"/>
        </w:rPr>
      </w:pPr>
      <w:r w:rsidRPr="004F0295">
        <w:rPr>
          <w:rFonts w:ascii="Arial" w:hAnsi="Arial" w:cs="Arial"/>
          <w:i/>
          <w:sz w:val="18"/>
        </w:rPr>
        <w:t>Technical Assistant, Aug. 2016 – Present</w:t>
      </w:r>
    </w:p>
    <w:p w:rsidR="00341E35" w:rsidRPr="004F0295" w:rsidRDefault="00341E35" w:rsidP="00341E3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18"/>
        </w:rPr>
      </w:pPr>
      <w:r w:rsidRPr="004F0295">
        <w:rPr>
          <w:rFonts w:ascii="Arial" w:hAnsi="Arial" w:cs="Arial"/>
          <w:sz w:val="18"/>
        </w:rPr>
        <w:t>Managed Mosaic</w:t>
      </w:r>
      <w:r w:rsidR="00986E94" w:rsidRPr="004F0295">
        <w:rPr>
          <w:rFonts w:ascii="Arial" w:hAnsi="Arial" w:cs="Arial"/>
          <w:sz w:val="18"/>
        </w:rPr>
        <w:t xml:space="preserve"> c</w:t>
      </w:r>
      <w:r w:rsidRPr="004F0295">
        <w:rPr>
          <w:rFonts w:ascii="Arial" w:hAnsi="Arial" w:cs="Arial"/>
          <w:sz w:val="18"/>
        </w:rPr>
        <w:t xml:space="preserve">omputing </w:t>
      </w:r>
      <w:r w:rsidR="00986E94" w:rsidRPr="004F0295">
        <w:rPr>
          <w:rFonts w:ascii="Arial" w:hAnsi="Arial" w:cs="Arial"/>
          <w:sz w:val="18"/>
        </w:rPr>
        <w:t>e</w:t>
      </w:r>
      <w:r w:rsidRPr="004F0295">
        <w:rPr>
          <w:rFonts w:ascii="Arial" w:hAnsi="Arial" w:cs="Arial"/>
          <w:sz w:val="18"/>
        </w:rPr>
        <w:t xml:space="preserve">nvironment and </w:t>
      </w:r>
      <w:r w:rsidR="00986E94" w:rsidRPr="004F0295">
        <w:rPr>
          <w:rFonts w:ascii="Arial" w:hAnsi="Arial" w:cs="Arial"/>
          <w:sz w:val="18"/>
        </w:rPr>
        <w:t>c</w:t>
      </w:r>
      <w:r w:rsidRPr="004F0295">
        <w:rPr>
          <w:rFonts w:ascii="Arial" w:hAnsi="Arial" w:cs="Arial"/>
          <w:sz w:val="18"/>
        </w:rPr>
        <w:t>omputers</w:t>
      </w:r>
    </w:p>
    <w:p w:rsidR="00341E35" w:rsidRPr="004F0295" w:rsidRDefault="00986E94" w:rsidP="00341E3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18"/>
        </w:rPr>
      </w:pPr>
      <w:r w:rsidRPr="004F0295">
        <w:rPr>
          <w:rFonts w:ascii="Arial" w:hAnsi="Arial" w:cs="Arial"/>
          <w:sz w:val="18"/>
        </w:rPr>
        <w:t xml:space="preserve">Assisted </w:t>
      </w:r>
      <w:r w:rsidR="00630869" w:rsidRPr="004F0295">
        <w:rPr>
          <w:rFonts w:ascii="Arial" w:hAnsi="Arial" w:cs="Arial"/>
          <w:sz w:val="18"/>
        </w:rPr>
        <w:t>engineering</w:t>
      </w:r>
      <w:r w:rsidRPr="004F0295">
        <w:rPr>
          <w:rFonts w:ascii="Arial" w:hAnsi="Arial" w:cs="Arial"/>
          <w:sz w:val="18"/>
        </w:rPr>
        <w:t xml:space="preserve"> students and faculty with personal c</w:t>
      </w:r>
      <w:r w:rsidR="00341E35" w:rsidRPr="004F0295">
        <w:rPr>
          <w:rFonts w:ascii="Arial" w:hAnsi="Arial" w:cs="Arial"/>
          <w:sz w:val="18"/>
        </w:rPr>
        <w:t>omputer</w:t>
      </w:r>
      <w:r w:rsidRPr="004F0295">
        <w:rPr>
          <w:rFonts w:ascii="Arial" w:hAnsi="Arial" w:cs="Arial"/>
          <w:sz w:val="18"/>
        </w:rPr>
        <w:t xml:space="preserve"> issues</w:t>
      </w:r>
    </w:p>
    <w:p w:rsidR="00630869" w:rsidRPr="004F0295" w:rsidRDefault="00630869" w:rsidP="00341E3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18"/>
        </w:rPr>
      </w:pPr>
      <w:r w:rsidRPr="004F0295">
        <w:rPr>
          <w:rFonts w:ascii="Arial" w:hAnsi="Arial" w:cs="Arial"/>
          <w:sz w:val="18"/>
        </w:rPr>
        <w:t>Time Commitment: 17.5 – 20</w:t>
      </w:r>
      <w:r w:rsidR="00CC0F27" w:rsidRPr="004F0295">
        <w:rPr>
          <w:rFonts w:ascii="Arial" w:hAnsi="Arial" w:cs="Arial"/>
          <w:sz w:val="18"/>
        </w:rPr>
        <w:t>+</w:t>
      </w:r>
      <w:r w:rsidRPr="004F0295">
        <w:rPr>
          <w:rFonts w:ascii="Arial" w:hAnsi="Arial" w:cs="Arial"/>
          <w:sz w:val="18"/>
        </w:rPr>
        <w:t xml:space="preserve"> hours per week</w:t>
      </w:r>
    </w:p>
    <w:p w:rsidR="00823AE0" w:rsidRDefault="00823AE0" w:rsidP="001F314B">
      <w:pPr>
        <w:pBdr>
          <w:bottom w:val="single" w:sz="6" w:space="1" w:color="7030A0"/>
        </w:pBdr>
        <w:spacing w:line="240" w:lineRule="auto"/>
        <w:ind w:firstLine="720"/>
        <w:rPr>
          <w:rFonts w:ascii="Arial" w:hAnsi="Arial" w:cs="Arial"/>
          <w:color w:val="7030A0"/>
          <w:sz w:val="24"/>
        </w:rPr>
      </w:pPr>
    </w:p>
    <w:p w:rsidR="00823AE0" w:rsidRPr="00823AE0" w:rsidRDefault="00823AE0" w:rsidP="001F314B">
      <w:pPr>
        <w:pBdr>
          <w:bottom w:val="single" w:sz="6" w:space="1" w:color="7030A0"/>
        </w:pBdr>
        <w:spacing w:line="240" w:lineRule="auto"/>
        <w:rPr>
          <w:rFonts w:ascii="Arial" w:hAnsi="Arial" w:cs="Arial"/>
          <w:color w:val="7030A0"/>
          <w:sz w:val="24"/>
        </w:rPr>
      </w:pPr>
      <w:r>
        <w:rPr>
          <w:rFonts w:ascii="Arial" w:hAnsi="Arial" w:cs="Arial"/>
          <w:color w:val="7030A0"/>
          <w:sz w:val="24"/>
        </w:rPr>
        <w:t>SKILLS</w:t>
      </w:r>
      <w:r w:rsidRPr="00823AE0">
        <w:rPr>
          <w:rFonts w:ascii="Arial" w:hAnsi="Arial" w:cs="Arial"/>
          <w:color w:val="7030A0"/>
          <w:sz w:val="24"/>
        </w:rPr>
        <w:t>:</w:t>
      </w:r>
    </w:p>
    <w:p w:rsidR="00716316" w:rsidRDefault="00823AE0" w:rsidP="00A15C83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Computer Languages:</w:t>
      </w:r>
    </w:p>
    <w:tbl>
      <w:tblPr>
        <w:tblStyle w:val="TableGrid"/>
        <w:tblW w:w="8520" w:type="dxa"/>
        <w:tblInd w:w="1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840"/>
        <w:gridCol w:w="2840"/>
        <w:gridCol w:w="2840"/>
      </w:tblGrid>
      <w:tr w:rsidR="00484856" w:rsidTr="00A15C83">
        <w:tc>
          <w:tcPr>
            <w:tcW w:w="2840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Java</w:t>
            </w:r>
          </w:p>
        </w:tc>
        <w:tc>
          <w:tcPr>
            <w:tcW w:w="2840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C</w:t>
            </w:r>
          </w:p>
        </w:tc>
        <w:tc>
          <w:tcPr>
            <w:tcW w:w="2840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C++</w:t>
            </w:r>
          </w:p>
        </w:tc>
      </w:tr>
      <w:tr w:rsidR="00484856" w:rsidTr="00A15C83">
        <w:tc>
          <w:tcPr>
            <w:tcW w:w="2840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Mat-lab</w:t>
            </w:r>
          </w:p>
        </w:tc>
        <w:tc>
          <w:tcPr>
            <w:tcW w:w="2840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Python</w:t>
            </w:r>
          </w:p>
        </w:tc>
        <w:tc>
          <w:tcPr>
            <w:tcW w:w="2840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HTML</w:t>
            </w:r>
          </w:p>
        </w:tc>
      </w:tr>
      <w:tr w:rsidR="00484856" w:rsidTr="00A15C83">
        <w:tc>
          <w:tcPr>
            <w:tcW w:w="2840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CSS</w:t>
            </w:r>
          </w:p>
        </w:tc>
        <w:tc>
          <w:tcPr>
            <w:tcW w:w="2840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JavaScript</w:t>
            </w:r>
          </w:p>
        </w:tc>
        <w:tc>
          <w:tcPr>
            <w:tcW w:w="2840" w:type="dxa"/>
          </w:tcPr>
          <w:p w:rsidR="00484856" w:rsidRPr="004F0295" w:rsidRDefault="003D6DDE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BAT Scripting</w:t>
            </w:r>
          </w:p>
        </w:tc>
      </w:tr>
    </w:tbl>
    <w:p w:rsidR="00823AE0" w:rsidRDefault="00484856" w:rsidP="00A15C83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Application Products</w:t>
      </w:r>
      <w:r w:rsidR="007534AD">
        <w:rPr>
          <w:rFonts w:ascii="Arial" w:hAnsi="Arial" w:cs="Arial"/>
        </w:rPr>
        <w:t>:</w:t>
      </w:r>
    </w:p>
    <w:tbl>
      <w:tblPr>
        <w:tblStyle w:val="TableGrid"/>
        <w:tblW w:w="8355" w:type="dxa"/>
        <w:tblInd w:w="1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785"/>
        <w:gridCol w:w="2785"/>
      </w:tblGrid>
      <w:tr w:rsidR="00484856" w:rsidTr="00A15C83">
        <w:tc>
          <w:tcPr>
            <w:tcW w:w="2785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Microsoft (MS) Office</w:t>
            </w:r>
          </w:p>
        </w:tc>
        <w:tc>
          <w:tcPr>
            <w:tcW w:w="2785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VMware Workstation</w:t>
            </w:r>
          </w:p>
        </w:tc>
        <w:tc>
          <w:tcPr>
            <w:tcW w:w="2785" w:type="dxa"/>
          </w:tcPr>
          <w:p w:rsidR="00484856" w:rsidRDefault="00484856" w:rsidP="00716316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484856" w:rsidRDefault="00484856" w:rsidP="00A15C83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Operations Systems</w:t>
      </w:r>
      <w:r w:rsidR="007534AD">
        <w:rPr>
          <w:rFonts w:ascii="Arial" w:hAnsi="Arial" w:cs="Arial"/>
        </w:rPr>
        <w:t>:</w:t>
      </w:r>
    </w:p>
    <w:tbl>
      <w:tblPr>
        <w:tblStyle w:val="TableGrid"/>
        <w:tblW w:w="8370" w:type="dxa"/>
        <w:tblInd w:w="1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83"/>
        <w:gridCol w:w="2137"/>
      </w:tblGrid>
      <w:tr w:rsidR="00484856" w:rsidTr="00A15C83">
        <w:tc>
          <w:tcPr>
            <w:tcW w:w="3150" w:type="dxa"/>
          </w:tcPr>
          <w:p w:rsidR="00484856" w:rsidRPr="004F0295" w:rsidRDefault="00484856" w:rsidP="0048485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MS Windows XP, 8/.1, 10</w:t>
            </w:r>
          </w:p>
        </w:tc>
        <w:tc>
          <w:tcPr>
            <w:tcW w:w="3083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Mac OSX</w:t>
            </w:r>
          </w:p>
        </w:tc>
        <w:tc>
          <w:tcPr>
            <w:tcW w:w="2137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Ubuntu Linux</w:t>
            </w:r>
          </w:p>
        </w:tc>
      </w:tr>
      <w:tr w:rsidR="00484856" w:rsidTr="00A15C83">
        <w:tc>
          <w:tcPr>
            <w:tcW w:w="3150" w:type="dxa"/>
          </w:tcPr>
          <w:p w:rsidR="00484856" w:rsidRPr="004F0295" w:rsidRDefault="00484856" w:rsidP="0048485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Kali Linux</w:t>
            </w:r>
          </w:p>
        </w:tc>
        <w:tc>
          <w:tcPr>
            <w:tcW w:w="3083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Android</w:t>
            </w:r>
          </w:p>
        </w:tc>
        <w:tc>
          <w:tcPr>
            <w:tcW w:w="2137" w:type="dxa"/>
          </w:tcPr>
          <w:p w:rsidR="00484856" w:rsidRPr="004F0295" w:rsidRDefault="00484856" w:rsidP="00716316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</w:tbl>
    <w:p w:rsidR="00823AE0" w:rsidRPr="00716316" w:rsidRDefault="00823AE0" w:rsidP="00716316">
      <w:pPr>
        <w:spacing w:after="0" w:line="276" w:lineRule="auto"/>
        <w:rPr>
          <w:rFonts w:ascii="Arial" w:hAnsi="Arial" w:cs="Arial"/>
        </w:rPr>
      </w:pPr>
    </w:p>
    <w:p w:rsidR="003465A8" w:rsidRPr="003465A8" w:rsidRDefault="003465A8" w:rsidP="001F314B">
      <w:pPr>
        <w:pBdr>
          <w:bottom w:val="single" w:sz="6" w:space="1" w:color="7030A0"/>
        </w:pBdr>
        <w:spacing w:line="240" w:lineRule="auto"/>
        <w:rPr>
          <w:rFonts w:ascii="Arial" w:hAnsi="Arial" w:cs="Arial"/>
          <w:color w:val="7030A0"/>
          <w:sz w:val="24"/>
        </w:rPr>
      </w:pPr>
      <w:r w:rsidRPr="003465A8">
        <w:rPr>
          <w:rFonts w:ascii="Arial" w:hAnsi="Arial" w:cs="Arial"/>
          <w:color w:val="7030A0"/>
          <w:sz w:val="24"/>
        </w:rPr>
        <w:t>ACTIVITIES</w:t>
      </w:r>
      <w:r w:rsidR="002A2ADB">
        <w:rPr>
          <w:rFonts w:ascii="Arial" w:hAnsi="Arial" w:cs="Arial"/>
          <w:color w:val="7030A0"/>
          <w:sz w:val="24"/>
        </w:rPr>
        <w:t xml:space="preserve"> AND LEADERSHIP</w:t>
      </w:r>
      <w:r w:rsidRPr="003465A8">
        <w:rPr>
          <w:rFonts w:ascii="Arial" w:hAnsi="Arial" w:cs="Arial"/>
          <w:color w:val="7030A0"/>
          <w:sz w:val="24"/>
        </w:rPr>
        <w:t>:</w:t>
      </w:r>
    </w:p>
    <w:p w:rsidR="00F307A5" w:rsidRPr="00C05CCA" w:rsidRDefault="00F307A5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Windows Insider, Microsoft, 2015</w:t>
      </w:r>
      <w:r w:rsidR="00AF40BD" w:rsidRPr="00C05CCA">
        <w:rPr>
          <w:rFonts w:ascii="Arial" w:hAnsi="Arial" w:cs="Arial"/>
        </w:rPr>
        <w:t xml:space="preserve"> – present</w:t>
      </w:r>
    </w:p>
    <w:p w:rsidR="00F307A5" w:rsidRPr="00C05CCA" w:rsidRDefault="00F307A5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Beta tested Windows 10, Windows Server 2016 and Office 2016 in a virtual machine and as a primary OS</w:t>
      </w:r>
    </w:p>
    <w:p w:rsidR="00F307A5" w:rsidRPr="00C05CCA" w:rsidRDefault="009F246F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lastRenderedPageBreak/>
        <w:t xml:space="preserve">Boy Scout, Boy Scout of America, </w:t>
      </w:r>
      <w:r w:rsidR="00F307A5" w:rsidRPr="00C05CCA">
        <w:rPr>
          <w:rFonts w:ascii="Arial" w:hAnsi="Arial" w:cs="Arial"/>
        </w:rPr>
        <w:t xml:space="preserve">2008 – present </w:t>
      </w:r>
    </w:p>
    <w:p w:rsidR="00F307A5" w:rsidRPr="00C05CCA" w:rsidRDefault="009F246F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proofErr w:type="spellStart"/>
      <w:r w:rsidRPr="00C05CCA">
        <w:rPr>
          <w:rFonts w:ascii="Arial" w:hAnsi="Arial" w:cs="Arial"/>
        </w:rPr>
        <w:t>Philmont</w:t>
      </w:r>
      <w:proofErr w:type="spellEnd"/>
      <w:r w:rsidRPr="00C05CCA">
        <w:rPr>
          <w:rFonts w:ascii="Arial" w:hAnsi="Arial" w:cs="Arial"/>
        </w:rPr>
        <w:t xml:space="preserve"> Trek Leader, 2014</w:t>
      </w:r>
    </w:p>
    <w:p w:rsidR="005360BA" w:rsidRPr="00C05CCA" w:rsidRDefault="005360BA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Quartermaster, 2012 – 2014 </w:t>
      </w:r>
    </w:p>
    <w:p w:rsidR="009F246F" w:rsidRPr="00C05CCA" w:rsidRDefault="009F246F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Assistant Patrol Leader (Warlord Patrol), 2013 – 2014</w:t>
      </w:r>
    </w:p>
    <w:p w:rsidR="009F246F" w:rsidRPr="00C05CCA" w:rsidRDefault="009F246F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Senior Patrol Leader, 2015</w:t>
      </w:r>
    </w:p>
    <w:p w:rsidR="009F246F" w:rsidRPr="00C05CCA" w:rsidRDefault="009F246F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Junior Assistant Scoutmaster, 2016 – present</w:t>
      </w:r>
    </w:p>
    <w:p w:rsidR="00AF40BD" w:rsidRDefault="00AF40BD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Assistant Pat</w:t>
      </w:r>
      <w:r w:rsidR="00CA6893">
        <w:rPr>
          <w:rFonts w:ascii="Arial" w:hAnsi="Arial" w:cs="Arial"/>
        </w:rPr>
        <w:t>rol Leader (Pedro Patrol), 2016</w:t>
      </w:r>
    </w:p>
    <w:p w:rsidR="00CA6893" w:rsidRPr="00C05CCA" w:rsidRDefault="00CA6893" w:rsidP="003465A8">
      <w:pPr>
        <w:pStyle w:val="ListParagraph"/>
        <w:numPr>
          <w:ilvl w:val="0"/>
          <w:numId w:val="7"/>
        </w:numPr>
        <w:spacing w:after="0" w:line="276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Patrol Leader (Wilber Patrol), 2017</w:t>
      </w:r>
    </w:p>
    <w:p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Technology Student Association (TSA), 2014 – </w:t>
      </w:r>
      <w:r w:rsidR="00986E94">
        <w:rPr>
          <w:rFonts w:ascii="Arial" w:hAnsi="Arial" w:cs="Arial"/>
        </w:rPr>
        <w:t>2016</w:t>
      </w:r>
      <w:r w:rsidRPr="00C05CCA">
        <w:rPr>
          <w:rFonts w:ascii="Arial" w:hAnsi="Arial" w:cs="Arial"/>
        </w:rPr>
        <w:t xml:space="preserve"> </w:t>
      </w:r>
    </w:p>
    <w:p w:rsidR="005360BA" w:rsidRPr="00C05CCA" w:rsidRDefault="005360BA" w:rsidP="003465A8">
      <w:pPr>
        <w:pStyle w:val="ListParagraph"/>
        <w:numPr>
          <w:ilvl w:val="0"/>
          <w:numId w:val="8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Member, 2014</w:t>
      </w:r>
      <w:r w:rsidR="00F26B16">
        <w:rPr>
          <w:rFonts w:ascii="Arial" w:hAnsi="Arial" w:cs="Arial"/>
        </w:rPr>
        <w:t xml:space="preserve"> - 2016</w:t>
      </w:r>
    </w:p>
    <w:p w:rsidR="005360BA" w:rsidRPr="00C05CCA" w:rsidRDefault="005360BA" w:rsidP="003465A8">
      <w:pPr>
        <w:pStyle w:val="ListParagraph"/>
        <w:numPr>
          <w:ilvl w:val="0"/>
          <w:numId w:val="8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TSA Officer (Webmaster), 2015</w:t>
      </w:r>
    </w:p>
    <w:p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Orchestra, 2004 – </w:t>
      </w:r>
      <w:r w:rsidR="00986E94">
        <w:rPr>
          <w:rFonts w:ascii="Arial" w:hAnsi="Arial" w:cs="Arial"/>
        </w:rPr>
        <w:t>2016</w:t>
      </w:r>
    </w:p>
    <w:p w:rsidR="005360BA" w:rsidRPr="00C05CCA" w:rsidRDefault="005360BA" w:rsidP="003465A8">
      <w:pPr>
        <w:pStyle w:val="ListParagraph"/>
        <w:numPr>
          <w:ilvl w:val="0"/>
          <w:numId w:val="9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Orchestra, 2004 – 2012</w:t>
      </w:r>
    </w:p>
    <w:p w:rsidR="005360BA" w:rsidRPr="00C05CCA" w:rsidRDefault="005360BA" w:rsidP="003465A8">
      <w:pPr>
        <w:pStyle w:val="ListParagraph"/>
        <w:numPr>
          <w:ilvl w:val="0"/>
          <w:numId w:val="9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Symphonic Orchestra, 2013 – 2015</w:t>
      </w:r>
    </w:p>
    <w:p w:rsidR="005360BA" w:rsidRPr="00C05CCA" w:rsidRDefault="005360BA" w:rsidP="003465A8">
      <w:pPr>
        <w:pStyle w:val="ListParagraph"/>
        <w:numPr>
          <w:ilvl w:val="0"/>
          <w:numId w:val="9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Chamber Orchestra, 2015 – </w:t>
      </w:r>
      <w:r w:rsidR="00986E94">
        <w:rPr>
          <w:rFonts w:ascii="Arial" w:hAnsi="Arial" w:cs="Arial"/>
        </w:rPr>
        <w:t>2016</w:t>
      </w:r>
      <w:r w:rsidRPr="00C05CCA">
        <w:rPr>
          <w:rFonts w:ascii="Arial" w:hAnsi="Arial" w:cs="Arial"/>
        </w:rPr>
        <w:t xml:space="preserve"> </w:t>
      </w:r>
    </w:p>
    <w:p w:rsidR="005360BA" w:rsidRPr="00C05CCA" w:rsidRDefault="005360BA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Chorus, 2003 – 2014</w:t>
      </w:r>
      <w:r w:rsidR="00437797">
        <w:rPr>
          <w:rFonts w:ascii="Arial" w:hAnsi="Arial" w:cs="Arial"/>
        </w:rPr>
        <w:t>, 2016</w:t>
      </w:r>
    </w:p>
    <w:p w:rsidR="005360BA" w:rsidRPr="00C05CCA" w:rsidRDefault="005360BA" w:rsidP="003465A8">
      <w:pPr>
        <w:pStyle w:val="ListParagraph"/>
        <w:numPr>
          <w:ilvl w:val="0"/>
          <w:numId w:val="10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Chorus, 2003 – 2012</w:t>
      </w:r>
    </w:p>
    <w:p w:rsidR="005360BA" w:rsidRDefault="005360BA" w:rsidP="003465A8">
      <w:pPr>
        <w:pStyle w:val="ListParagraph"/>
        <w:numPr>
          <w:ilvl w:val="0"/>
          <w:numId w:val="10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>Concert Chorus, 2012 –</w:t>
      </w:r>
      <w:r w:rsidR="002514D4" w:rsidRPr="00C05CCA">
        <w:rPr>
          <w:rFonts w:ascii="Arial" w:hAnsi="Arial" w:cs="Arial"/>
        </w:rPr>
        <w:t xml:space="preserve"> 2014</w:t>
      </w:r>
    </w:p>
    <w:p w:rsidR="00F26B16" w:rsidRPr="00C05CCA" w:rsidRDefault="00437797" w:rsidP="003465A8">
      <w:pPr>
        <w:pStyle w:val="ListParagraph"/>
        <w:numPr>
          <w:ilvl w:val="0"/>
          <w:numId w:val="10"/>
        </w:numPr>
        <w:spacing w:after="0" w:line="276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Men’s Chamber, 2016</w:t>
      </w:r>
    </w:p>
    <w:p w:rsidR="002514D4" w:rsidRPr="00C05CCA" w:rsidRDefault="002514D4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Honor Society</w:t>
      </w:r>
    </w:p>
    <w:p w:rsidR="002514D4" w:rsidRPr="00C05CCA" w:rsidRDefault="002514D4" w:rsidP="003465A8">
      <w:pPr>
        <w:pStyle w:val="ListParagraph"/>
        <w:numPr>
          <w:ilvl w:val="0"/>
          <w:numId w:val="11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Member, 2015 – </w:t>
      </w:r>
      <w:r w:rsidR="00986E94">
        <w:rPr>
          <w:rFonts w:ascii="Arial" w:hAnsi="Arial" w:cs="Arial"/>
        </w:rPr>
        <w:t>2016</w:t>
      </w:r>
      <w:r w:rsidRPr="00C05CCA">
        <w:rPr>
          <w:rFonts w:ascii="Arial" w:hAnsi="Arial" w:cs="Arial"/>
        </w:rPr>
        <w:t xml:space="preserve"> </w:t>
      </w:r>
    </w:p>
    <w:p w:rsidR="002514D4" w:rsidRPr="00C05CCA" w:rsidRDefault="002514D4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Science Honor Society</w:t>
      </w:r>
    </w:p>
    <w:p w:rsidR="002514D4" w:rsidRPr="00C05CCA" w:rsidRDefault="002514D4" w:rsidP="003465A8">
      <w:pPr>
        <w:pStyle w:val="ListParagraph"/>
        <w:numPr>
          <w:ilvl w:val="0"/>
          <w:numId w:val="11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Member, 2015 – </w:t>
      </w:r>
      <w:r w:rsidR="00986E94">
        <w:rPr>
          <w:rFonts w:ascii="Arial" w:hAnsi="Arial" w:cs="Arial"/>
        </w:rPr>
        <w:t>2016</w:t>
      </w:r>
    </w:p>
    <w:p w:rsidR="002514D4" w:rsidRPr="00C05CCA" w:rsidRDefault="002514D4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Technical Honor Society</w:t>
      </w:r>
    </w:p>
    <w:p w:rsidR="002514D4" w:rsidRPr="00C05CCA" w:rsidRDefault="002514D4" w:rsidP="003465A8">
      <w:pPr>
        <w:pStyle w:val="ListParagraph"/>
        <w:numPr>
          <w:ilvl w:val="0"/>
          <w:numId w:val="11"/>
        </w:numPr>
        <w:spacing w:after="0" w:line="276" w:lineRule="auto"/>
        <w:ind w:left="1800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Member, 2016 – </w:t>
      </w:r>
      <w:r w:rsidR="00986E94">
        <w:rPr>
          <w:rFonts w:ascii="Arial" w:hAnsi="Arial" w:cs="Arial"/>
        </w:rPr>
        <w:t>2016</w:t>
      </w:r>
    </w:p>
    <w:p w:rsidR="002514D4" w:rsidRPr="00C05CCA" w:rsidRDefault="002514D4" w:rsidP="003465A8">
      <w:pPr>
        <w:spacing w:after="0" w:line="276" w:lineRule="auto"/>
        <w:ind w:left="720"/>
        <w:rPr>
          <w:rFonts w:ascii="Arial" w:hAnsi="Arial" w:cs="Arial"/>
        </w:rPr>
      </w:pPr>
      <w:r w:rsidRPr="00C05CCA">
        <w:rPr>
          <w:rFonts w:ascii="Arial" w:hAnsi="Arial" w:cs="Arial"/>
        </w:rPr>
        <w:t>National Society of High School Scholars</w:t>
      </w:r>
    </w:p>
    <w:p w:rsidR="002A2ADB" w:rsidRDefault="002514D4" w:rsidP="00C05CCA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26B16">
        <w:rPr>
          <w:rFonts w:ascii="Arial" w:hAnsi="Arial" w:cs="Arial"/>
        </w:rPr>
        <w:t xml:space="preserve">Member, 2014 – </w:t>
      </w:r>
      <w:r w:rsidR="00986E94" w:rsidRPr="00F26B16">
        <w:rPr>
          <w:rFonts w:ascii="Arial" w:hAnsi="Arial" w:cs="Arial"/>
        </w:rPr>
        <w:t>2016</w:t>
      </w:r>
    </w:p>
    <w:p w:rsidR="00607654" w:rsidRPr="00607654" w:rsidRDefault="00607654" w:rsidP="00607654">
      <w:pPr>
        <w:spacing w:after="0" w:line="276" w:lineRule="auto"/>
        <w:rPr>
          <w:rFonts w:ascii="Arial" w:hAnsi="Arial" w:cs="Arial"/>
        </w:rPr>
      </w:pPr>
    </w:p>
    <w:p w:rsidR="00D6694F" w:rsidRPr="003465A8" w:rsidRDefault="00D6694F" w:rsidP="001F314B">
      <w:pPr>
        <w:pBdr>
          <w:bottom w:val="single" w:sz="6" w:space="1" w:color="7030A0"/>
        </w:pBdr>
        <w:spacing w:line="240" w:lineRule="auto"/>
        <w:rPr>
          <w:rFonts w:ascii="Arial" w:hAnsi="Arial" w:cs="Arial"/>
          <w:color w:val="7030A0"/>
          <w:sz w:val="24"/>
        </w:rPr>
      </w:pPr>
      <w:r w:rsidRPr="003465A8">
        <w:rPr>
          <w:rFonts w:ascii="Arial" w:hAnsi="Arial" w:cs="Arial"/>
          <w:color w:val="7030A0"/>
          <w:sz w:val="24"/>
        </w:rPr>
        <w:t>HONORS, AWARDS, RESEARH, AND CREATIVE ENDEAVORS:</w:t>
      </w:r>
    </w:p>
    <w:p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Emergency Management Instructional Training, 2013</w:t>
      </w:r>
    </w:p>
    <w:p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Completed the Emergency Management Instructional Training offered by FEMA</w:t>
      </w:r>
    </w:p>
    <w:p w:rsidR="00FB4777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NJROTC </w:t>
      </w:r>
      <w:r w:rsidR="00FB4777">
        <w:rPr>
          <w:rFonts w:ascii="Arial" w:hAnsi="Arial" w:cs="Arial"/>
        </w:rPr>
        <w:t>(</w:t>
      </w:r>
      <w:r w:rsidR="00FB4777" w:rsidRPr="00C05CCA">
        <w:rPr>
          <w:rFonts w:ascii="Arial" w:hAnsi="Arial" w:cs="Arial"/>
        </w:rPr>
        <w:t>Marine Corps Navy Junior Reserve Officers Training Corps</w:t>
      </w:r>
      <w:r w:rsidR="00FB4777">
        <w:rPr>
          <w:rFonts w:ascii="Arial" w:hAnsi="Arial" w:cs="Arial"/>
        </w:rPr>
        <w:t>)</w:t>
      </w:r>
    </w:p>
    <w:p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Private First Class Rank, 2012</w:t>
      </w:r>
    </w:p>
    <w:p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Lance Corporal Rank, 2012</w:t>
      </w:r>
    </w:p>
    <w:p w:rsidR="008675A0" w:rsidRP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Cadet </w:t>
      </w:r>
      <w:r w:rsidR="008675A0" w:rsidRPr="00FB4777">
        <w:rPr>
          <w:rFonts w:ascii="Arial" w:hAnsi="Arial" w:cs="Arial"/>
        </w:rPr>
        <w:t>Corporal Rank, 2013</w:t>
      </w:r>
    </w:p>
    <w:p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YLT Top Gun, 2013</w:t>
      </w:r>
    </w:p>
    <w:p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Completed the </w:t>
      </w:r>
      <w:r w:rsidR="00917B1B">
        <w:rPr>
          <w:rFonts w:ascii="Arial" w:hAnsi="Arial" w:cs="Arial"/>
        </w:rPr>
        <w:t xml:space="preserve">week-long </w:t>
      </w:r>
      <w:r w:rsidRPr="00C05CCA">
        <w:rPr>
          <w:rFonts w:ascii="Arial" w:hAnsi="Arial" w:cs="Arial"/>
        </w:rPr>
        <w:t>National Youth Leadership Training offered by Boy Scouts of America.</w:t>
      </w:r>
    </w:p>
    <w:p w:rsidR="00A62DC2" w:rsidRDefault="00A62DC2" w:rsidP="00AB66F4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Technology Student Association (TSA) Competitions</w:t>
      </w:r>
    </w:p>
    <w:p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2015</w:t>
      </w:r>
    </w:p>
    <w:p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Biotechnology</w:t>
      </w:r>
      <w:r w:rsidRPr="00A62DC2">
        <w:rPr>
          <w:rFonts w:ascii="Arial" w:hAnsi="Arial" w:cs="Arial"/>
        </w:rPr>
        <w:t>, 2016</w:t>
      </w:r>
    </w:p>
    <w:p w:rsidR="008675A0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Webmasters</w:t>
      </w:r>
      <w:r w:rsidRPr="00A62DC2">
        <w:rPr>
          <w:rFonts w:ascii="Arial" w:hAnsi="Arial" w:cs="Arial"/>
        </w:rPr>
        <w:t>, 2016</w:t>
      </w:r>
    </w:p>
    <w:p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2</w:t>
      </w:r>
      <w:r w:rsidRPr="00A62DC2">
        <w:rPr>
          <w:rFonts w:ascii="Arial" w:hAnsi="Arial" w:cs="Arial"/>
          <w:vertAlign w:val="superscript"/>
        </w:rPr>
        <w:t>nd</w:t>
      </w:r>
      <w:r w:rsidRPr="00A62DC2">
        <w:rPr>
          <w:rFonts w:ascii="Arial" w:hAnsi="Arial" w:cs="Arial"/>
        </w:rPr>
        <w:t xml:space="preserve"> Place in 3D CAD, 2016</w:t>
      </w:r>
    </w:p>
    <w:p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lastRenderedPageBreak/>
        <w:t>States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Webmasters, 2016</w:t>
      </w:r>
    </w:p>
    <w:p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Biotechnology, 2016</w:t>
      </w:r>
    </w:p>
    <w:p w:rsidR="00563C0B" w:rsidRPr="00A62DC2" w:rsidRDefault="00563C0B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2016</w:t>
      </w:r>
    </w:p>
    <w:p w:rsidR="00563C0B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</w:t>
      </w:r>
      <w:r w:rsidR="00563C0B" w:rsidRPr="00A62DC2">
        <w:rPr>
          <w:rFonts w:ascii="Arial" w:hAnsi="Arial" w:cs="Arial"/>
        </w:rPr>
        <w:t xml:space="preserve"> </w:t>
      </w:r>
      <w:r w:rsidRPr="00A62DC2">
        <w:rPr>
          <w:rFonts w:ascii="Arial" w:hAnsi="Arial" w:cs="Arial"/>
        </w:rPr>
        <w:t>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</w:t>
      </w:r>
      <w:r w:rsidR="00563C0B" w:rsidRPr="00A62DC2">
        <w:rPr>
          <w:rFonts w:ascii="Arial" w:hAnsi="Arial" w:cs="Arial"/>
        </w:rPr>
        <w:t>Place in Biotechnology, 2016</w:t>
      </w:r>
    </w:p>
    <w:p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 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Place in Webmasters, 2016</w:t>
      </w:r>
    </w:p>
    <w:p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TSA Webmasters, 2015</w:t>
      </w:r>
    </w:p>
    <w:p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Created and maintained the TSA Website</w:t>
      </w:r>
    </w:p>
    <w:p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Owner of The Gupta Empire</w:t>
      </w:r>
    </w:p>
    <w:p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Maintains personal server under theguptaempire.net domain</w:t>
      </w:r>
    </w:p>
    <w:p w:rsidR="00AF40BD" w:rsidRDefault="002A2ADB" w:rsidP="002A2ADB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Boy Scouts of America</w:t>
      </w:r>
    </w:p>
    <w:p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Firem’n</w:t>
      </w:r>
      <w:proofErr w:type="spellEnd"/>
      <w:r>
        <w:rPr>
          <w:rFonts w:ascii="Arial" w:hAnsi="Arial" w:cs="Arial"/>
        </w:rPr>
        <w:t xml:space="preserve"> Chit, 2014</w:t>
      </w:r>
    </w:p>
    <w:p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Totin</w:t>
      </w:r>
      <w:proofErr w:type="spellEnd"/>
      <w:r>
        <w:rPr>
          <w:rFonts w:ascii="Arial" w:hAnsi="Arial" w:cs="Arial"/>
        </w:rPr>
        <w:t>’ Chip, 2014</w:t>
      </w:r>
    </w:p>
    <w:p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Merit Badges</w:t>
      </w:r>
    </w:p>
    <w:tbl>
      <w:tblPr>
        <w:tblStyle w:val="TableGrid"/>
        <w:tblW w:w="7382" w:type="dxa"/>
        <w:tblInd w:w="2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3691"/>
      </w:tblGrid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Search and Rescue, 2012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Personal Fitness, 2013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Indian Lore, 2013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Wilderness Survival, 2013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Swimming, 2013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Insect Study, 2013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First Aid, 2013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Camping, 2013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Lifesaving, 2014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Citizenship in the Nation, 2014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Citizenship in the World, 2014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Finger Printing, 2014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Orienteering, 2014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Archery, 2014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Weather, 2014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Digital Technology, 2015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Rifle Shooting, 2015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Environmental Science, 2015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Engineering, 2015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Electronics, 2016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Personal Management, 2016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Cooking, 2016</w:t>
            </w:r>
          </w:p>
        </w:tc>
      </w:tr>
      <w:tr w:rsidR="00A15C83" w:rsidRPr="00A15C83" w:rsidTr="00A15C83">
        <w:trPr>
          <w:trHeight w:val="31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Citizenship in the Community, 2016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Communication, 2016</w:t>
            </w:r>
          </w:p>
        </w:tc>
      </w:tr>
      <w:tr w:rsidR="00A15C83" w:rsidRPr="00A15C83" w:rsidTr="00A15C83">
        <w:trPr>
          <w:trHeight w:val="70"/>
        </w:trPr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Family Life, 2016</w:t>
            </w:r>
          </w:p>
        </w:tc>
        <w:tc>
          <w:tcPr>
            <w:tcW w:w="3691" w:type="dxa"/>
          </w:tcPr>
          <w:p w:rsidR="00A15C83" w:rsidRPr="004F0295" w:rsidRDefault="00A15C83" w:rsidP="00CF66D0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</w:tbl>
    <w:p w:rsidR="00FB4777" w:rsidRDefault="00FB4777" w:rsidP="00753B48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Ranks</w:t>
      </w:r>
    </w:p>
    <w:tbl>
      <w:tblPr>
        <w:tblStyle w:val="TableGrid"/>
        <w:tblW w:w="8011" w:type="dxa"/>
        <w:tblInd w:w="2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551"/>
        <w:gridCol w:w="2790"/>
      </w:tblGrid>
      <w:tr w:rsidR="00A15C83" w:rsidRPr="00A15C83" w:rsidTr="00A15C83">
        <w:tc>
          <w:tcPr>
            <w:tcW w:w="2670" w:type="dxa"/>
          </w:tcPr>
          <w:p w:rsidR="00A15C83" w:rsidRPr="004F0295" w:rsidRDefault="00A15C83" w:rsidP="00E37978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Scout Rank, 2011</w:t>
            </w:r>
          </w:p>
        </w:tc>
        <w:tc>
          <w:tcPr>
            <w:tcW w:w="2551" w:type="dxa"/>
          </w:tcPr>
          <w:p w:rsidR="00A15C83" w:rsidRPr="004F0295" w:rsidRDefault="00A15C83" w:rsidP="00E37978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Tenderfoot Rank, 2012</w:t>
            </w:r>
          </w:p>
        </w:tc>
        <w:tc>
          <w:tcPr>
            <w:tcW w:w="2790" w:type="dxa"/>
          </w:tcPr>
          <w:p w:rsidR="00A15C83" w:rsidRPr="004F0295" w:rsidRDefault="00A15C83" w:rsidP="00E37978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Second Class Rank, 2013</w:t>
            </w:r>
          </w:p>
        </w:tc>
      </w:tr>
      <w:tr w:rsidR="00A15C83" w:rsidRPr="00A15C83" w:rsidTr="00A15C83">
        <w:tc>
          <w:tcPr>
            <w:tcW w:w="2670" w:type="dxa"/>
          </w:tcPr>
          <w:p w:rsidR="00A15C83" w:rsidRPr="004F0295" w:rsidRDefault="00A15C83" w:rsidP="00E37978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First Class Rank, 2014</w:t>
            </w:r>
          </w:p>
        </w:tc>
        <w:tc>
          <w:tcPr>
            <w:tcW w:w="2551" w:type="dxa"/>
          </w:tcPr>
          <w:p w:rsidR="00A15C83" w:rsidRPr="004F0295" w:rsidRDefault="00A15C83" w:rsidP="00E37978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Star Scout Rank, 2014</w:t>
            </w:r>
          </w:p>
        </w:tc>
        <w:tc>
          <w:tcPr>
            <w:tcW w:w="2790" w:type="dxa"/>
          </w:tcPr>
          <w:p w:rsidR="00A15C83" w:rsidRPr="004F0295" w:rsidRDefault="00A15C83" w:rsidP="00E37978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Life Scout Rank, 2015</w:t>
            </w:r>
          </w:p>
        </w:tc>
      </w:tr>
      <w:tr w:rsidR="00A15C83" w:rsidRPr="00A15C83" w:rsidTr="00A15C83">
        <w:tc>
          <w:tcPr>
            <w:tcW w:w="2670" w:type="dxa"/>
          </w:tcPr>
          <w:p w:rsidR="00A15C83" w:rsidRPr="004F0295" w:rsidRDefault="00A15C83" w:rsidP="00E37978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4F0295">
              <w:rPr>
                <w:rFonts w:ascii="Arial" w:hAnsi="Arial" w:cs="Arial"/>
                <w:sz w:val="18"/>
              </w:rPr>
              <w:t>Eagle Scout Rank, 2017</w:t>
            </w:r>
          </w:p>
        </w:tc>
        <w:tc>
          <w:tcPr>
            <w:tcW w:w="2551" w:type="dxa"/>
          </w:tcPr>
          <w:p w:rsidR="00A15C83" w:rsidRPr="004F0295" w:rsidRDefault="00A15C83" w:rsidP="00E37978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790" w:type="dxa"/>
          </w:tcPr>
          <w:p w:rsidR="00A15C83" w:rsidRPr="004F0295" w:rsidRDefault="00A15C83" w:rsidP="00E37978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</w:tbl>
    <w:p w:rsidR="00753B48" w:rsidRPr="00A15C83" w:rsidRDefault="00753B48" w:rsidP="00A15C83">
      <w:pPr>
        <w:spacing w:after="0" w:line="276" w:lineRule="auto"/>
        <w:rPr>
          <w:rFonts w:ascii="Arial" w:hAnsi="Arial" w:cs="Arial"/>
        </w:rPr>
      </w:pPr>
    </w:p>
    <w:p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B4777">
        <w:rPr>
          <w:rFonts w:ascii="Arial" w:hAnsi="Arial" w:cs="Arial"/>
        </w:rPr>
        <w:t>Order of the Arrow</w:t>
      </w:r>
    </w:p>
    <w:p w:rsid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Ordeal Member, 2014</w:t>
      </w:r>
    </w:p>
    <w:p w:rsid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Brotherhood Member, 2015</w:t>
      </w:r>
    </w:p>
    <w:p w:rsidR="008B03E1" w:rsidRDefault="00607654" w:rsidP="00607654">
      <w:pPr>
        <w:spacing w:after="0" w:line="276" w:lineRule="auto"/>
        <w:ind w:firstLine="720"/>
        <w:rPr>
          <w:rFonts w:ascii="Arial" w:hAnsi="Arial" w:cs="Arial"/>
        </w:rPr>
      </w:pPr>
      <w:r w:rsidRPr="00607654">
        <w:rPr>
          <w:rFonts w:ascii="Arial" w:hAnsi="Arial" w:cs="Arial"/>
        </w:rPr>
        <w:t xml:space="preserve">UNCC </w:t>
      </w:r>
      <w:r w:rsidR="008B03E1">
        <w:rPr>
          <w:rFonts w:ascii="Arial" w:hAnsi="Arial" w:cs="Arial"/>
        </w:rPr>
        <w:t>Academic Awards</w:t>
      </w:r>
    </w:p>
    <w:p w:rsidR="00753B48" w:rsidRDefault="008B03E1" w:rsidP="008B03E1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8B03E1">
        <w:rPr>
          <w:rFonts w:ascii="Arial" w:hAnsi="Arial" w:cs="Arial"/>
        </w:rPr>
        <w:t>Chancellor's List</w:t>
      </w:r>
      <w:r>
        <w:rPr>
          <w:rFonts w:ascii="Arial" w:hAnsi="Arial" w:cs="Arial"/>
        </w:rPr>
        <w:t xml:space="preserve"> </w:t>
      </w:r>
      <w:r w:rsidR="00607654" w:rsidRPr="008B03E1">
        <w:rPr>
          <w:rFonts w:ascii="Arial" w:hAnsi="Arial" w:cs="Arial"/>
        </w:rPr>
        <w:t>Fall 2016</w:t>
      </w:r>
    </w:p>
    <w:p w:rsidR="008B03E1" w:rsidRPr="008B03E1" w:rsidRDefault="008B03E1" w:rsidP="008B03E1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Dean’s List Spring 2017</w:t>
      </w:r>
    </w:p>
    <w:p w:rsidR="00D6694F" w:rsidRPr="003465A8" w:rsidRDefault="00716316" w:rsidP="001F314B">
      <w:pPr>
        <w:pBdr>
          <w:bottom w:val="single" w:sz="6" w:space="1" w:color="7030A0"/>
        </w:pBdr>
        <w:spacing w:line="240" w:lineRule="auto"/>
        <w:rPr>
          <w:rFonts w:ascii="Arial" w:hAnsi="Arial" w:cs="Arial"/>
          <w:color w:val="7030A0"/>
          <w:sz w:val="24"/>
        </w:rPr>
      </w:pPr>
      <w:r w:rsidRPr="00716316">
        <w:rPr>
          <w:rFonts w:ascii="Arial" w:hAnsi="Arial" w:cs="Arial"/>
          <w:color w:val="7030A0"/>
          <w:sz w:val="24"/>
        </w:rPr>
        <w:t>VOLUNTEER EXPERIENCE</w:t>
      </w:r>
      <w:r w:rsidR="00D6694F" w:rsidRPr="003465A8">
        <w:rPr>
          <w:rFonts w:ascii="Arial" w:hAnsi="Arial" w:cs="Arial"/>
          <w:color w:val="7030A0"/>
          <w:sz w:val="24"/>
        </w:rPr>
        <w:t>:</w:t>
      </w:r>
    </w:p>
    <w:p w:rsidR="00D6694F" w:rsidRPr="00AB66F4" w:rsidRDefault="00D6694F" w:rsidP="00A62DC2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Second Harvest Food Bank (Feeding America), 2015</w:t>
      </w:r>
    </w:p>
    <w:p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Sorted</w:t>
      </w:r>
      <w:r w:rsidR="00D6694F" w:rsidRPr="00E006A0">
        <w:rPr>
          <w:rFonts w:ascii="Arial" w:hAnsi="Arial" w:cs="Arial"/>
        </w:rPr>
        <w:t xml:space="preserve"> food and other donated goods in </w:t>
      </w:r>
      <w:r>
        <w:rPr>
          <w:rFonts w:ascii="Arial" w:hAnsi="Arial" w:cs="Arial"/>
        </w:rPr>
        <w:t xml:space="preserve">to </w:t>
      </w:r>
      <w:r w:rsidR="00D6694F" w:rsidRPr="00E006A0">
        <w:rPr>
          <w:rFonts w:ascii="Arial" w:hAnsi="Arial" w:cs="Arial"/>
        </w:rPr>
        <w:t>boxes</w:t>
      </w:r>
    </w:p>
    <w:p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2 hours each day for 2 weekends</w:t>
      </w:r>
    </w:p>
    <w:p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Scouting for Food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</w:t>
      </w:r>
    </w:p>
    <w:p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Distributed</w:t>
      </w:r>
      <w:r w:rsidR="00D6694F" w:rsidRPr="00C05CCA">
        <w:rPr>
          <w:rFonts w:ascii="Arial" w:hAnsi="Arial" w:cs="Arial"/>
        </w:rPr>
        <w:t xml:space="preserve"> food donation bags then</w:t>
      </w:r>
      <w:r>
        <w:rPr>
          <w:rFonts w:ascii="Arial" w:hAnsi="Arial" w:cs="Arial"/>
        </w:rPr>
        <w:t xml:space="preserve"> collected</w:t>
      </w:r>
      <w:r w:rsidR="00D6694F" w:rsidRPr="00C05CCA">
        <w:rPr>
          <w:rFonts w:ascii="Arial" w:hAnsi="Arial" w:cs="Arial"/>
        </w:rPr>
        <w:t xml:space="preserve"> them a week later</w:t>
      </w:r>
    </w:p>
    <w:p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Time: 5 hours for 2 days each year</w:t>
      </w:r>
    </w:p>
    <w:p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Adopt-A-Stream Cleanup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 </w:t>
      </w:r>
    </w:p>
    <w:p w:rsidR="00D6694F" w:rsidRDefault="00D6694F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cleaning up a local stream our troop has adopted</w:t>
      </w:r>
    </w:p>
    <w:p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 xml:space="preserve">4 hours </w:t>
      </w:r>
      <w:r>
        <w:rPr>
          <w:rFonts w:ascii="Arial" w:hAnsi="Arial" w:cs="Arial"/>
        </w:rPr>
        <w:t>one weekend each year</w:t>
      </w:r>
    </w:p>
    <w:p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Luminaries</w:t>
      </w:r>
      <w:r w:rsidR="00CD606C" w:rsidRPr="00AB66F4">
        <w:rPr>
          <w:rFonts w:ascii="Arial" w:hAnsi="Arial" w:cs="Arial"/>
        </w:rPr>
        <w:t>/Love Lights (</w:t>
      </w:r>
      <w:r w:rsidRPr="00AB66F4">
        <w:rPr>
          <w:rFonts w:ascii="Arial" w:hAnsi="Arial" w:cs="Arial"/>
        </w:rPr>
        <w:t>Pilot Club of Charlotte</w:t>
      </w:r>
      <w:r w:rsidR="00CD606C" w:rsidRPr="00AB66F4">
        <w:rPr>
          <w:rFonts w:ascii="Arial" w:hAnsi="Arial" w:cs="Arial"/>
        </w:rPr>
        <w:t>), 2010 – present</w:t>
      </w:r>
    </w:p>
    <w:p w:rsidR="00D6694F" w:rsidRDefault="00BF239B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Placed</w:t>
      </w:r>
      <w:r w:rsidR="00CD606C" w:rsidRPr="00C05CCA">
        <w:rPr>
          <w:rFonts w:ascii="Arial" w:hAnsi="Arial" w:cs="Arial"/>
        </w:rPr>
        <w:t xml:space="preserve"> bags with names of people who</w:t>
      </w:r>
      <w:r>
        <w:rPr>
          <w:rFonts w:ascii="Arial" w:hAnsi="Arial" w:cs="Arial"/>
        </w:rPr>
        <w:t>se life has been impacted by</w:t>
      </w:r>
      <w:r w:rsidR="00CD606C" w:rsidRPr="00C05CCA">
        <w:rPr>
          <w:rFonts w:ascii="Arial" w:hAnsi="Arial" w:cs="Arial"/>
        </w:rPr>
        <w:t xml:space="preserve"> Alzheimer’s around a pond</w:t>
      </w:r>
    </w:p>
    <w:p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>6 hours one weekend</w:t>
      </w:r>
      <w:r>
        <w:rPr>
          <w:rFonts w:ascii="Arial" w:hAnsi="Arial" w:cs="Arial"/>
        </w:rPr>
        <w:t xml:space="preserve"> each year</w:t>
      </w:r>
    </w:p>
    <w:p w:rsidR="00CD606C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Church Clean-up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 xml:space="preserve">Living </w:t>
      </w:r>
      <w:r w:rsidR="00CD606C" w:rsidRPr="00AB66F4">
        <w:rPr>
          <w:rFonts w:ascii="Arial" w:hAnsi="Arial" w:cs="Arial"/>
        </w:rPr>
        <w:t>Savior</w:t>
      </w:r>
      <w:r w:rsidRPr="00AB66F4">
        <w:rPr>
          <w:rFonts w:ascii="Arial" w:hAnsi="Arial" w:cs="Arial"/>
        </w:rPr>
        <w:t xml:space="preserve"> Lutheran Church</w:t>
      </w:r>
      <w:r w:rsidR="00CD606C" w:rsidRPr="00AB66F4">
        <w:rPr>
          <w:rFonts w:ascii="Arial" w:hAnsi="Arial" w:cs="Arial"/>
        </w:rPr>
        <w:t>), 2010 – present</w:t>
      </w:r>
    </w:p>
    <w:p w:rsidR="00D6694F" w:rsidRPr="00AB66F4" w:rsidRDefault="00BF239B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Cleaned up and mulched</w:t>
      </w:r>
      <w:r w:rsidR="00CD606C" w:rsidRPr="00AB66F4">
        <w:rPr>
          <w:rFonts w:ascii="Arial" w:hAnsi="Arial" w:cs="Arial"/>
        </w:rPr>
        <w:t xml:space="preserve"> the grounds around our local church</w:t>
      </w:r>
    </w:p>
    <w:p w:rsidR="00E006A0" w:rsidRPr="00AB66F4" w:rsidRDefault="00E006A0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one weekend each year</w:t>
      </w:r>
    </w:p>
    <w:p w:rsidR="00D6694F" w:rsidRPr="00AB66F4" w:rsidRDefault="00CD606C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Loaves</w:t>
      </w:r>
      <w:r w:rsidR="00D6694F" w:rsidRPr="00AB66F4">
        <w:rPr>
          <w:rFonts w:ascii="Arial" w:hAnsi="Arial" w:cs="Arial"/>
        </w:rPr>
        <w:t xml:space="preserve"> and Fishes</w:t>
      </w:r>
      <w:r w:rsidRPr="00AB66F4">
        <w:rPr>
          <w:rFonts w:ascii="Arial" w:hAnsi="Arial" w:cs="Arial"/>
        </w:rPr>
        <w:t>, 2013</w:t>
      </w:r>
    </w:p>
    <w:p w:rsidR="00D6694F" w:rsidRPr="00AB66F4" w:rsidRDefault="00BF239B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Sorted</w:t>
      </w:r>
      <w:r w:rsidR="00CD606C" w:rsidRPr="00AB66F4">
        <w:rPr>
          <w:rFonts w:ascii="Arial" w:hAnsi="Arial" w:cs="Arial"/>
        </w:rPr>
        <w:t xml:space="preserve"> donated food in to boxes</w:t>
      </w:r>
    </w:p>
    <w:p w:rsidR="00E006A0" w:rsidRPr="00AB66F4" w:rsidRDefault="00E006A0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 a weekend</w:t>
      </w:r>
    </w:p>
    <w:p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Toys for Tots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Marine Toys for Tots Foundation</w:t>
      </w:r>
      <w:r w:rsidR="00CD606C" w:rsidRPr="00AB66F4">
        <w:rPr>
          <w:rFonts w:ascii="Arial" w:hAnsi="Arial" w:cs="Arial"/>
        </w:rPr>
        <w:t>), 2013</w:t>
      </w:r>
    </w:p>
    <w:p w:rsidR="00CD606C" w:rsidRPr="00AB66F4" w:rsidRDefault="00BF239B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Sorted donated toys in to </w:t>
      </w:r>
      <w:r w:rsidR="00CD606C" w:rsidRPr="00AB66F4">
        <w:rPr>
          <w:rFonts w:ascii="Arial" w:hAnsi="Arial" w:cs="Arial"/>
        </w:rPr>
        <w:t>boxes for children</w:t>
      </w:r>
    </w:p>
    <w:p w:rsidR="00E006A0" w:rsidRPr="00AB66F4" w:rsidRDefault="00E006A0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2 days</w:t>
      </w:r>
    </w:p>
    <w:p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Eagle Project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Boy Scouts of America</w:t>
      </w:r>
      <w:r w:rsidR="00CD606C" w:rsidRPr="00AB66F4">
        <w:rPr>
          <w:rFonts w:ascii="Arial" w:hAnsi="Arial" w:cs="Arial"/>
        </w:rPr>
        <w:t>), 2015</w:t>
      </w:r>
    </w:p>
    <w:p w:rsidR="00D6694F" w:rsidRPr="00AB66F4" w:rsidRDefault="00CD606C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constructing and painting wooden benches for our school tennis team</w:t>
      </w:r>
    </w:p>
    <w:p w:rsidR="00E006A0" w:rsidRPr="00AB66F4" w:rsidRDefault="00E006A0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5 weeks</w:t>
      </w:r>
    </w:p>
    <w:p w:rsidR="00D6694F" w:rsidRPr="00E006A0" w:rsidRDefault="00D6694F" w:rsidP="00E006A0">
      <w:pPr>
        <w:spacing w:after="0" w:line="276" w:lineRule="auto"/>
        <w:rPr>
          <w:rFonts w:ascii="Arial" w:hAnsi="Arial" w:cs="Arial"/>
        </w:rPr>
      </w:pPr>
      <w:bookmarkStart w:id="0" w:name="_GoBack"/>
      <w:bookmarkEnd w:id="0"/>
    </w:p>
    <w:sectPr w:rsidR="00D6694F" w:rsidRPr="00E006A0" w:rsidSect="00244CCC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467" w:rsidRDefault="006E1467" w:rsidP="00FD0993">
      <w:pPr>
        <w:spacing w:after="0" w:line="240" w:lineRule="auto"/>
      </w:pPr>
      <w:r>
        <w:separator/>
      </w:r>
    </w:p>
  </w:endnote>
  <w:endnote w:type="continuationSeparator" w:id="0">
    <w:p w:rsidR="006E1467" w:rsidRDefault="006E1467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8B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467" w:rsidRDefault="006E1467" w:rsidP="00FD0993">
      <w:pPr>
        <w:spacing w:after="0" w:line="240" w:lineRule="auto"/>
      </w:pPr>
      <w:r>
        <w:separator/>
      </w:r>
    </w:p>
  </w:footnote>
  <w:footnote w:type="continuationSeparator" w:id="0">
    <w:p w:rsidR="006E1467" w:rsidRDefault="006E1467" w:rsidP="00FD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320" w:rsidRDefault="00A253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B0F0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5320" w:rsidRPr="006D6A46" w:rsidRDefault="00A2532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00B0F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" o:allowoverlap="f" fillcolor="#00b0f0" stroked="f">
              <v:fill opacity="32896f"/>
              <v:textbox style="mso-fit-shape-to-text:t">
                <w:txbxContent>
                  <w:p w:rsidR="00A25320" w:rsidRPr="006D6A46" w:rsidRDefault="00A2532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00B0F0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6DC"/>
    <w:multiLevelType w:val="hybridMultilevel"/>
    <w:tmpl w:val="98A46AA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13099D"/>
    <w:multiLevelType w:val="hybridMultilevel"/>
    <w:tmpl w:val="E766DE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F61FE4"/>
    <w:multiLevelType w:val="hybridMultilevel"/>
    <w:tmpl w:val="FFF603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6"/>
  </w:num>
  <w:num w:numId="5">
    <w:abstractNumId w:val="9"/>
  </w:num>
  <w:num w:numId="6">
    <w:abstractNumId w:val="15"/>
  </w:num>
  <w:num w:numId="7">
    <w:abstractNumId w:val="12"/>
  </w:num>
  <w:num w:numId="8">
    <w:abstractNumId w:val="3"/>
  </w:num>
  <w:num w:numId="9">
    <w:abstractNumId w:val="8"/>
  </w:num>
  <w:num w:numId="10">
    <w:abstractNumId w:val="20"/>
  </w:num>
  <w:num w:numId="11">
    <w:abstractNumId w:val="19"/>
  </w:num>
  <w:num w:numId="12">
    <w:abstractNumId w:val="5"/>
  </w:num>
  <w:num w:numId="13">
    <w:abstractNumId w:val="0"/>
  </w:num>
  <w:num w:numId="14">
    <w:abstractNumId w:val="4"/>
  </w:num>
  <w:num w:numId="15">
    <w:abstractNumId w:val="1"/>
  </w:num>
  <w:num w:numId="16">
    <w:abstractNumId w:val="14"/>
  </w:num>
  <w:num w:numId="17">
    <w:abstractNumId w:val="10"/>
  </w:num>
  <w:num w:numId="18">
    <w:abstractNumId w:val="13"/>
  </w:num>
  <w:num w:numId="19">
    <w:abstractNumId w:val="17"/>
  </w:num>
  <w:num w:numId="20">
    <w:abstractNumId w:val="16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FC"/>
    <w:rsid w:val="000B44FB"/>
    <w:rsid w:val="000F0949"/>
    <w:rsid w:val="001E613B"/>
    <w:rsid w:val="001F314B"/>
    <w:rsid w:val="00227775"/>
    <w:rsid w:val="00244CCC"/>
    <w:rsid w:val="002514D4"/>
    <w:rsid w:val="00286399"/>
    <w:rsid w:val="002A18B4"/>
    <w:rsid w:val="002A2ADB"/>
    <w:rsid w:val="002E614B"/>
    <w:rsid w:val="00341E35"/>
    <w:rsid w:val="003465A8"/>
    <w:rsid w:val="0037026D"/>
    <w:rsid w:val="003D6DDE"/>
    <w:rsid w:val="003F3C2C"/>
    <w:rsid w:val="00437797"/>
    <w:rsid w:val="00463183"/>
    <w:rsid w:val="00484856"/>
    <w:rsid w:val="004B2CCC"/>
    <w:rsid w:val="004F0295"/>
    <w:rsid w:val="0052788E"/>
    <w:rsid w:val="005360BA"/>
    <w:rsid w:val="00537EC0"/>
    <w:rsid w:val="00563C0B"/>
    <w:rsid w:val="0057689E"/>
    <w:rsid w:val="005B68B4"/>
    <w:rsid w:val="00607654"/>
    <w:rsid w:val="00630869"/>
    <w:rsid w:val="00676F7B"/>
    <w:rsid w:val="006D6A46"/>
    <w:rsid w:val="006E1467"/>
    <w:rsid w:val="00716316"/>
    <w:rsid w:val="00744B3E"/>
    <w:rsid w:val="007534AD"/>
    <w:rsid w:val="00753B48"/>
    <w:rsid w:val="00795A87"/>
    <w:rsid w:val="00823AE0"/>
    <w:rsid w:val="00864247"/>
    <w:rsid w:val="00865A04"/>
    <w:rsid w:val="008675A0"/>
    <w:rsid w:val="008B03E1"/>
    <w:rsid w:val="008D5D8C"/>
    <w:rsid w:val="00917B1B"/>
    <w:rsid w:val="00986E94"/>
    <w:rsid w:val="009F246F"/>
    <w:rsid w:val="00A15C83"/>
    <w:rsid w:val="00A25320"/>
    <w:rsid w:val="00A518B6"/>
    <w:rsid w:val="00A60A34"/>
    <w:rsid w:val="00A62DC2"/>
    <w:rsid w:val="00A87522"/>
    <w:rsid w:val="00AB66F4"/>
    <w:rsid w:val="00AF40BD"/>
    <w:rsid w:val="00B15285"/>
    <w:rsid w:val="00BF239B"/>
    <w:rsid w:val="00C05CCA"/>
    <w:rsid w:val="00CA6893"/>
    <w:rsid w:val="00CB04C7"/>
    <w:rsid w:val="00CB2325"/>
    <w:rsid w:val="00CB33C4"/>
    <w:rsid w:val="00CC0F27"/>
    <w:rsid w:val="00CD606C"/>
    <w:rsid w:val="00D52FF0"/>
    <w:rsid w:val="00D6316C"/>
    <w:rsid w:val="00D6479E"/>
    <w:rsid w:val="00D6694F"/>
    <w:rsid w:val="00DA057F"/>
    <w:rsid w:val="00E006A0"/>
    <w:rsid w:val="00E47717"/>
    <w:rsid w:val="00E64A1C"/>
    <w:rsid w:val="00F26B16"/>
    <w:rsid w:val="00F307A5"/>
    <w:rsid w:val="00F40CFC"/>
    <w:rsid w:val="00FB4777"/>
    <w:rsid w:val="00FD0993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8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upta.aryan@yahoo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gupta.aryan@yahoo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ECA8BC-AF2A-4BEE-A842-ED28EE05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80490A8B.dotm</Template>
  <TotalTime>597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Sanjay Gupta</cp:lastModifiedBy>
  <cp:revision>22</cp:revision>
  <cp:lastPrinted>2016-10-22T20:41:00Z</cp:lastPrinted>
  <dcterms:created xsi:type="dcterms:W3CDTF">2016-10-20T17:12:00Z</dcterms:created>
  <dcterms:modified xsi:type="dcterms:W3CDTF">2017-05-19T18:26:00Z</dcterms:modified>
</cp:coreProperties>
</file>