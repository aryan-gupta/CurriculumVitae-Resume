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2A18B4" w:rsidRDefault="00F40CFC" w:rsidP="008842CE">
      <w:pPr>
        <w:spacing w:after="0" w:line="240" w:lineRule="auto"/>
        <w:jc w:val="center"/>
        <w:rPr>
          <w:rFonts w:ascii="Arial" w:hAnsi="Arial" w:cs="Arial"/>
          <w:b/>
          <w:spacing w:val="40"/>
          <w:sz w:val="44"/>
        </w:rPr>
      </w:pPr>
      <w:r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4509C28D" w14:textId="1F04AF99" w:rsidR="00F7215C" w:rsidRPr="002773F8" w:rsidRDefault="003107CE" w:rsidP="00880FB1">
      <w:pPr>
        <w:spacing w:after="120" w:line="240" w:lineRule="auto"/>
        <w:jc w:val="center"/>
        <w:rPr>
          <w:rFonts w:ascii="Arial" w:hAnsi="Arial" w:cs="Arial"/>
          <w:b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>Waxhaw, NC</w:t>
      </w:r>
      <w:r w:rsid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agupta40@uncc.edu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8842CE">
        <w:rPr>
          <w:rFonts w:ascii="Arial" w:hAnsi="Arial" w:cs="Arial"/>
          <w:b/>
          <w:color w:val="808080" w:themeColor="background1" w:themeShade="80"/>
        </w:rPr>
        <w:t>|</w:t>
      </w:r>
      <w:r w:rsidRPr="008842CE">
        <w:rPr>
          <w:rFonts w:ascii="Arial" w:hAnsi="Arial" w:cs="Arial"/>
          <w:color w:val="808080" w:themeColor="background1" w:themeShade="80"/>
        </w:rPr>
        <w:t xml:space="preserve"> (704) 249-1595</w:t>
      </w:r>
      <w:r w:rsidR="002773F8">
        <w:rPr>
          <w:rFonts w:ascii="Arial" w:hAnsi="Arial" w:cs="Arial"/>
          <w:b/>
          <w:color w:val="7030A0"/>
        </w:rPr>
        <w:t xml:space="preserve"> </w:t>
      </w:r>
      <w:r w:rsidR="002773F8" w:rsidRPr="002773F8">
        <w:rPr>
          <w:rFonts w:ascii="Arial" w:hAnsi="Arial" w:cs="Arial"/>
          <w:b/>
          <w:color w:val="7030A0"/>
        </w:rPr>
        <w:t xml:space="preserve">| </w:t>
      </w:r>
      <w:r w:rsidRPr="002773F8">
        <w:rPr>
          <w:rFonts w:ascii="Arial" w:hAnsi="Arial" w:cs="Arial"/>
          <w:color w:val="7030A0"/>
        </w:rPr>
        <w:t>linkedin.com/in/</w:t>
      </w:r>
      <w:proofErr w:type="spellStart"/>
      <w:r w:rsidRPr="002773F8">
        <w:rPr>
          <w:rFonts w:ascii="Arial" w:hAnsi="Arial" w:cs="Arial"/>
          <w:color w:val="7030A0"/>
        </w:rPr>
        <w:t>aryan-gupta</w:t>
      </w:r>
      <w:proofErr w:type="spellEnd"/>
      <w:r w:rsidR="008842CE" w:rsidRPr="006247F3">
        <w:rPr>
          <w:rFonts w:ascii="Arial" w:hAnsi="Arial" w:cs="Arial"/>
          <w:b/>
          <w:color w:val="7030A0"/>
        </w:rPr>
        <w:t xml:space="preserve"> |</w:t>
      </w:r>
      <w:r w:rsidR="008842CE">
        <w:rPr>
          <w:rFonts w:ascii="Arial" w:hAnsi="Arial" w:cs="Arial"/>
          <w:color w:val="7030A0"/>
        </w:rPr>
        <w:t xml:space="preserve"> </w:t>
      </w:r>
      <w:r w:rsidR="008842CE" w:rsidRPr="008842CE">
        <w:rPr>
          <w:rFonts w:ascii="Arial" w:hAnsi="Arial" w:cs="Arial"/>
          <w:color w:val="7030A0"/>
        </w:rPr>
        <w:t>github.com/</w:t>
      </w:r>
      <w:proofErr w:type="spellStart"/>
      <w:r w:rsidR="008842CE" w:rsidRPr="008842CE">
        <w:rPr>
          <w:rFonts w:ascii="Arial" w:hAnsi="Arial" w:cs="Arial"/>
          <w:color w:val="7030A0"/>
        </w:rPr>
        <w:t>aryan-gupta</w:t>
      </w:r>
      <w:proofErr w:type="spellEnd"/>
    </w:p>
    <w:p w14:paraId="024C1EBF" w14:textId="46930B3D" w:rsidR="00F40CFC" w:rsidRPr="008F4026" w:rsidRDefault="00F7215C" w:rsidP="00B502F9">
      <w:pPr>
        <w:pBdr>
          <w:bottom w:val="single" w:sz="4" w:space="1" w:color="auto"/>
        </w:pBdr>
        <w:spacing w:before="160" w:after="8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59BB36CC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</w:rPr>
        <w:t>May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E32213F" w:rsidR="00790055" w:rsidRPr="00AE5FEE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6540D4C8" w14:textId="404A691F" w:rsidR="00986E94" w:rsidRDefault="00690B4F" w:rsidP="00102E26">
      <w:pPr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2EC36552" w14:textId="77777777" w:rsidR="008842CE" w:rsidRPr="008842CE" w:rsidRDefault="008842CE" w:rsidP="008842CE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sz w:val="20"/>
          <w:szCs w:val="20"/>
        </w:rPr>
      </w:pPr>
      <w:r w:rsidRPr="008842CE">
        <w:rPr>
          <w:rFonts w:ascii="Arial" w:hAnsi="Arial" w:cs="Arial"/>
          <w:sz w:val="20"/>
          <w:szCs w:val="20"/>
        </w:rPr>
        <w:t>Chancellor’s List</w:t>
      </w:r>
      <w:r w:rsidRPr="008842CE">
        <w:rPr>
          <w:rFonts w:ascii="Arial" w:hAnsi="Arial" w:cs="Arial"/>
          <w:sz w:val="20"/>
          <w:szCs w:val="20"/>
        </w:rPr>
        <w:tab/>
      </w:r>
      <w:r w:rsidRPr="008842CE">
        <w:rPr>
          <w:rFonts w:ascii="Arial" w:hAnsi="Arial" w:cs="Arial"/>
          <w:i/>
          <w:sz w:val="20"/>
          <w:szCs w:val="20"/>
        </w:rPr>
        <w:t>Fall 2016</w:t>
      </w:r>
    </w:p>
    <w:p w14:paraId="1912D9E0" w14:textId="77777777" w:rsidR="008842CE" w:rsidRPr="008842CE" w:rsidRDefault="008842CE" w:rsidP="008842CE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sz w:val="20"/>
          <w:szCs w:val="20"/>
        </w:rPr>
      </w:pPr>
      <w:r w:rsidRPr="008842CE">
        <w:rPr>
          <w:rFonts w:ascii="Arial" w:hAnsi="Arial" w:cs="Arial"/>
          <w:sz w:val="20"/>
          <w:szCs w:val="20"/>
        </w:rPr>
        <w:t>Dean’s List</w:t>
      </w:r>
      <w:r w:rsidRPr="008842CE">
        <w:rPr>
          <w:rFonts w:ascii="Arial" w:hAnsi="Arial" w:cs="Arial"/>
          <w:sz w:val="20"/>
          <w:szCs w:val="20"/>
        </w:rPr>
        <w:tab/>
      </w:r>
      <w:r w:rsidRPr="008842CE">
        <w:rPr>
          <w:rFonts w:ascii="Arial" w:hAnsi="Arial" w:cs="Arial"/>
          <w:i/>
          <w:sz w:val="20"/>
          <w:szCs w:val="20"/>
        </w:rPr>
        <w:t>Spring 2017, Fall 2017, Spring 2019</w:t>
      </w:r>
    </w:p>
    <w:p w14:paraId="032FE749" w14:textId="12230984" w:rsidR="00716316" w:rsidRPr="008F4026" w:rsidRDefault="00716316" w:rsidP="00B502F9">
      <w:pPr>
        <w:pBdr>
          <w:bottom w:val="single" w:sz="6" w:space="1" w:color="auto"/>
        </w:pBdr>
        <w:spacing w:before="160" w:after="8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3B8FA6D9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3208742" w:rsidR="00790055" w:rsidRPr="00DC67A6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TAs in work environment</w:t>
      </w:r>
      <w:bookmarkStart w:id="0" w:name="_GoBack"/>
      <w:bookmarkEnd w:id="0"/>
    </w:p>
    <w:p w14:paraId="27A3C0B2" w14:textId="5ADDE26C" w:rsidR="00790055" w:rsidRDefault="0079005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</w:t>
      </w:r>
      <w:r w:rsidR="008842CE">
        <w:rPr>
          <w:rFonts w:ascii="Arial" w:hAnsi="Arial" w:cs="Arial"/>
          <w:sz w:val="20"/>
        </w:rPr>
        <w:t>A</w:t>
      </w:r>
      <w:r w:rsidRPr="00DC67A6">
        <w:rPr>
          <w:rFonts w:ascii="Arial" w:hAnsi="Arial" w:cs="Arial"/>
          <w:sz w:val="20"/>
        </w:rPr>
        <w:t>s</w:t>
      </w:r>
      <w:r w:rsidR="00116EB9">
        <w:rPr>
          <w:rFonts w:ascii="Arial" w:hAnsi="Arial" w:cs="Arial"/>
          <w:sz w:val="20"/>
        </w:rPr>
        <w:t xml:space="preserve"> and</w:t>
      </w:r>
      <w:r w:rsidR="002773F8">
        <w:rPr>
          <w:rFonts w:ascii="Arial" w:hAnsi="Arial" w:cs="Arial"/>
          <w:sz w:val="20"/>
        </w:rPr>
        <w:t xml:space="preserve"> Lab</w:t>
      </w:r>
      <w:r w:rsidR="00116EB9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in managing </w:t>
      </w:r>
      <w:r w:rsidR="008842CE">
        <w:rPr>
          <w:rFonts w:ascii="Arial" w:hAnsi="Arial" w:cs="Arial"/>
          <w:sz w:val="20"/>
        </w:rPr>
        <w:t xml:space="preserve">compute </w:t>
      </w:r>
      <w:r>
        <w:rPr>
          <w:rFonts w:ascii="Arial" w:hAnsi="Arial" w:cs="Arial"/>
          <w:sz w:val="20"/>
        </w:rPr>
        <w:t>servers used by College</w:t>
      </w:r>
      <w:r w:rsidR="005C5E8C">
        <w:rPr>
          <w:rFonts w:ascii="Arial" w:hAnsi="Arial" w:cs="Arial"/>
          <w:sz w:val="20"/>
        </w:rPr>
        <w:t xml:space="preserve"> of Engineering</w:t>
      </w:r>
      <w:r w:rsidR="008842CE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 w:rsidR="008842CE">
        <w:rPr>
          <w:rFonts w:ascii="Arial" w:hAnsi="Arial" w:cs="Arial"/>
          <w:sz w:val="20"/>
        </w:rPr>
        <w:t xml:space="preserve">lab machines and computers </w:t>
      </w:r>
      <w:r>
        <w:rPr>
          <w:rFonts w:ascii="Arial" w:hAnsi="Arial" w:cs="Arial"/>
          <w:sz w:val="20"/>
        </w:rPr>
        <w:t>for hardware issues</w:t>
      </w:r>
    </w:p>
    <w:p w14:paraId="4BD9AA99" w14:textId="038A5107" w:rsidR="00B304F0" w:rsidRPr="00790055" w:rsidRDefault="00B304F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</w:t>
      </w:r>
      <w:r w:rsidR="008842CE">
        <w:rPr>
          <w:rFonts w:ascii="Arial" w:hAnsi="Arial" w:cs="Arial"/>
          <w:sz w:val="20"/>
        </w:rPr>
        <w:t xml:space="preserve">computing </w:t>
      </w:r>
      <w:r>
        <w:rPr>
          <w:rFonts w:ascii="Arial" w:hAnsi="Arial" w:cs="Arial"/>
          <w:sz w:val="20"/>
        </w:rPr>
        <w:t xml:space="preserve">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03BD082A" w:rsidR="00C80CFE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09319CCD" w:rsidR="00C80CFE" w:rsidRPr="008F4026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012AAF8E" w:rsidR="00C80CFE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</w:t>
      </w:r>
      <w:r w:rsidR="008842CE">
        <w:rPr>
          <w:rFonts w:ascii="Arial" w:hAnsi="Arial" w:cs="Arial"/>
          <w:sz w:val="20"/>
        </w:rPr>
        <w:t xml:space="preserve">dents and faculty with computer related </w:t>
      </w:r>
      <w:r w:rsidRPr="008F4026">
        <w:rPr>
          <w:rFonts w:ascii="Arial" w:hAnsi="Arial" w:cs="Arial"/>
          <w:sz w:val="20"/>
        </w:rPr>
        <w:t>issues</w:t>
      </w:r>
    </w:p>
    <w:p w14:paraId="3C7D0BB5" w14:textId="15C0B5CA" w:rsidR="00716316" w:rsidRPr="00116EB9" w:rsidRDefault="00C80CFE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B502F9">
      <w:pPr>
        <w:pBdr>
          <w:bottom w:val="single" w:sz="6" w:space="1" w:color="auto"/>
        </w:pBdr>
        <w:spacing w:before="160" w:after="8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580FDC7C" w:rsidR="00BC3915" w:rsidRDefault="00BC3915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Constructed a rocket with a </w:t>
      </w:r>
      <w:r w:rsidR="00F35E00">
        <w:rPr>
          <w:rFonts w:ascii="Arial" w:hAnsi="Arial" w:cs="Arial"/>
          <w:sz w:val="20"/>
          <w:szCs w:val="20"/>
        </w:rPr>
        <w:t>quadcopter</w:t>
      </w:r>
      <w:r w:rsidRPr="005C5E8C">
        <w:rPr>
          <w:rFonts w:ascii="Arial" w:hAnsi="Arial" w:cs="Arial"/>
          <w:sz w:val="20"/>
          <w:szCs w:val="20"/>
        </w:rPr>
        <w:t xml:space="preserve"> payload</w:t>
      </w:r>
    </w:p>
    <w:p w14:paraId="22089A5A" w14:textId="41D86F13" w:rsidR="00F35E00" w:rsidRPr="00F35E00" w:rsidRDefault="00F35E00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Assisted in design of UAV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6524F7AE" w14:textId="428B9CD2" w:rsidR="005C5E8C" w:rsidRDefault="005C5E8C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</w:t>
      </w:r>
      <w:r w:rsidR="00D6530B">
        <w:rPr>
          <w:rFonts w:ascii="Arial" w:hAnsi="Arial" w:cs="Arial"/>
          <w:sz w:val="20"/>
          <w:szCs w:val="20"/>
        </w:rPr>
        <w:t xml:space="preserve"> c</w:t>
      </w:r>
      <w:r w:rsidRPr="005C5E8C">
        <w:rPr>
          <w:rFonts w:ascii="Arial" w:hAnsi="Arial" w:cs="Arial"/>
          <w:sz w:val="20"/>
          <w:szCs w:val="20"/>
        </w:rPr>
        <w:t xml:space="preserve">amera </w:t>
      </w:r>
      <w:r w:rsidR="00D6530B">
        <w:rPr>
          <w:rFonts w:ascii="Arial" w:hAnsi="Arial" w:cs="Arial"/>
          <w:sz w:val="20"/>
          <w:szCs w:val="20"/>
        </w:rPr>
        <w:t>v</w:t>
      </w:r>
      <w:r w:rsidRPr="005C5E8C">
        <w:rPr>
          <w:rFonts w:ascii="Arial" w:hAnsi="Arial" w:cs="Arial"/>
          <w:sz w:val="20"/>
          <w:szCs w:val="20"/>
        </w:rPr>
        <w:t>ision to detect drop location from rocket</w:t>
      </w:r>
    </w:p>
    <w:p w14:paraId="7AA4AE00" w14:textId="150DD0E0" w:rsidR="00D6530B" w:rsidRPr="005C5E8C" w:rsidRDefault="00D6530B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design of computer systems on UAV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602CAD34" w14:textId="1E8A2F99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</w:p>
    <w:p w14:paraId="530B4D02" w14:textId="1F639198" w:rsidR="004C6B9F" w:rsidRDefault="0023114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Self-taught details on PWM, Serial, I2C</w:t>
      </w:r>
      <w:r w:rsidR="004C6B9F">
        <w:rPr>
          <w:rFonts w:ascii="Arial" w:hAnsi="Arial" w:cs="Arial"/>
          <w:sz w:val="20"/>
        </w:rPr>
        <w:t>, and PID</w:t>
      </w:r>
    </w:p>
    <w:p w14:paraId="0456BBE8" w14:textId="7C5F781F" w:rsid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custom I2C library for Arduino Nano to double performance from Arduino libs</w:t>
      </w:r>
    </w:p>
    <w:p w14:paraId="46FA885E" w14:textId="23657E90" w:rsidR="004C6B9F" w:rsidRPr="0023114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Reverse engineer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</w:t>
      </w:r>
      <w:r w:rsidR="00130ED8">
        <w:rPr>
          <w:rFonts w:ascii="Arial" w:hAnsi="Arial" w:cs="Arial"/>
          <w:sz w:val="20"/>
        </w:rPr>
        <w:t>d fabricate a DC to AC inverter</w:t>
      </w:r>
    </w:p>
    <w:p w14:paraId="1AD2A62E" w14:textId="2D480B29" w:rsidR="004C6B9F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</w:t>
      </w:r>
      <w:r w:rsidR="00D6530B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and resolve issues</w:t>
      </w:r>
      <w:r w:rsidR="00130ED8">
        <w:rPr>
          <w:rFonts w:ascii="Arial" w:hAnsi="Arial" w:cs="Arial"/>
          <w:sz w:val="20"/>
        </w:rPr>
        <w:t xml:space="preserve"> with custom PCB/circuit design</w:t>
      </w:r>
    </w:p>
    <w:p w14:paraId="7374F394" w14:textId="5E24AAE8" w:rsidR="004C6B9F" w:rsidRPr="004C6B9F" w:rsidRDefault="004C6B9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116EB9" w:rsidRDefault="00091D32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116EB9">
        <w:rPr>
          <w:rFonts w:ascii="Arial" w:hAnsi="Arial" w:cs="Arial"/>
          <w:sz w:val="20"/>
          <w:szCs w:val="20"/>
        </w:rPr>
        <w:t xml:space="preserve">multiple </w:t>
      </w:r>
      <w:r w:rsidR="00790055" w:rsidRPr="00116EB9">
        <w:rPr>
          <w:rFonts w:ascii="Arial" w:hAnsi="Arial" w:cs="Arial"/>
          <w:sz w:val="20"/>
          <w:szCs w:val="20"/>
        </w:rPr>
        <w:t>Linux and W</w:t>
      </w:r>
      <w:r w:rsidRPr="00116EB9">
        <w:rPr>
          <w:rFonts w:ascii="Arial" w:hAnsi="Arial" w:cs="Arial"/>
          <w:sz w:val="20"/>
          <w:szCs w:val="20"/>
        </w:rPr>
        <w:t xml:space="preserve">indow </w:t>
      </w:r>
      <w:r w:rsidR="00130ED8">
        <w:rPr>
          <w:rFonts w:ascii="Arial" w:hAnsi="Arial" w:cs="Arial"/>
          <w:sz w:val="20"/>
          <w:szCs w:val="20"/>
        </w:rPr>
        <w:t>servers</w:t>
      </w:r>
    </w:p>
    <w:p w14:paraId="24896A01" w14:textId="667025A9" w:rsidR="00F7215C" w:rsidRDefault="004C6B9F" w:rsidP="00102E26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Host webserver with</w:t>
      </w:r>
      <w:r w:rsidR="00806979" w:rsidRPr="00116EB9">
        <w:rPr>
          <w:sz w:val="20"/>
          <w:szCs w:val="20"/>
        </w:rPr>
        <w:t xml:space="preserve"> </w:t>
      </w:r>
      <w:r w:rsidR="00806979" w:rsidRPr="00116EB9">
        <w:rPr>
          <w:rFonts w:ascii="Arial" w:hAnsi="Arial" w:cs="Arial"/>
          <w:sz w:val="20"/>
          <w:szCs w:val="20"/>
        </w:rPr>
        <w:t>Let’s Encrypt®</w:t>
      </w:r>
      <w:r w:rsidRPr="00116EB9">
        <w:rPr>
          <w:rFonts w:ascii="Arial" w:hAnsi="Arial" w:cs="Arial"/>
          <w:sz w:val="20"/>
          <w:szCs w:val="20"/>
        </w:rPr>
        <w:t xml:space="preserve"> certificate, </w:t>
      </w:r>
      <w:r w:rsidR="00806979" w:rsidRPr="00116EB9">
        <w:rPr>
          <w:rFonts w:ascii="Arial" w:hAnsi="Arial" w:cs="Arial"/>
          <w:sz w:val="20"/>
          <w:szCs w:val="20"/>
        </w:rPr>
        <w:t>DHCP, DNS, and other custom server</w:t>
      </w:r>
      <w:r w:rsidR="00D6530B">
        <w:rPr>
          <w:rFonts w:ascii="Arial" w:hAnsi="Arial" w:cs="Arial"/>
          <w:sz w:val="20"/>
          <w:szCs w:val="20"/>
        </w:rPr>
        <w:t>s</w:t>
      </w:r>
    </w:p>
    <w:p w14:paraId="3546A9FB" w14:textId="1B05459E" w:rsidR="003E5E28" w:rsidRPr="006B3CAA" w:rsidRDefault="003E5E28" w:rsidP="00B502F9">
      <w:pPr>
        <w:pBdr>
          <w:bottom w:val="single" w:sz="6" w:space="1" w:color="auto"/>
        </w:pBdr>
        <w:spacing w:before="160" w:after="8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B502F9">
      <w:pPr>
        <w:pBdr>
          <w:bottom w:val="single" w:sz="6" w:space="1" w:color="auto"/>
        </w:pBdr>
        <w:spacing w:before="160" w:after="8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40657B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77777777" w:rsidR="0040657B" w:rsidRPr="00116EB9" w:rsidRDefault="0040657B" w:rsidP="00880FB1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Assistant Scout Master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116EB9" w:rsidRDefault="0040657B" w:rsidP="00880FB1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40" w:lineRule="auto"/>
        <w:ind w:left="1080"/>
        <w:rPr>
          <w:rFonts w:ascii="Arial" w:hAnsi="Arial" w:cs="Arial"/>
          <w:i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Eagle Scout</w:t>
      </w:r>
      <w:r w:rsidRPr="00116EB9">
        <w:rPr>
          <w:rFonts w:ascii="Arial" w:hAnsi="Arial" w:cs="Arial"/>
          <w:sz w:val="20"/>
          <w:szCs w:val="20"/>
        </w:rPr>
        <w:tab/>
      </w:r>
      <w:r w:rsidRPr="00116EB9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116EB9" w:rsidRDefault="0040657B" w:rsidP="00880FB1">
      <w:pPr>
        <w:pStyle w:val="ListParagraph"/>
        <w:numPr>
          <w:ilvl w:val="0"/>
          <w:numId w:val="13"/>
        </w:numPr>
        <w:tabs>
          <w:tab w:val="right" w:pos="11520"/>
        </w:tabs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116EB9">
        <w:rPr>
          <w:rFonts w:ascii="Arial" w:hAnsi="Arial" w:cs="Arial"/>
          <w:sz w:val="20"/>
          <w:szCs w:val="20"/>
        </w:rPr>
        <w:t>Senior Patrol Leader</w:t>
      </w:r>
      <w:r w:rsidRPr="00116EB9">
        <w:rPr>
          <w:rFonts w:ascii="Arial" w:hAnsi="Arial" w:cs="Arial"/>
          <w:sz w:val="20"/>
          <w:szCs w:val="20"/>
        </w:rPr>
        <w:tab/>
      </w:r>
      <w:r w:rsidR="002A0505" w:rsidRPr="00116EB9">
        <w:rPr>
          <w:rFonts w:ascii="Arial" w:hAnsi="Arial" w:cs="Arial"/>
          <w:i/>
          <w:sz w:val="20"/>
          <w:szCs w:val="20"/>
        </w:rPr>
        <w:t>2015</w:t>
      </w:r>
    </w:p>
    <w:p w14:paraId="32DBB414" w14:textId="112DF0C7" w:rsidR="0040657B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  <w:t>July 2018 – Present</w:t>
      </w:r>
    </w:p>
    <w:p w14:paraId="32299ECA" w14:textId="3AA2B080" w:rsidR="00570046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  <w:t>Aug. 2018 – Present</w:t>
      </w:r>
    </w:p>
    <w:p w14:paraId="668E3843" w14:textId="6BEA6547" w:rsidR="00570046" w:rsidRDefault="00570046" w:rsidP="00570046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  <w:t>Aug. 2019 – Present</w:t>
      </w:r>
    </w:p>
    <w:sectPr w:rsidR="00570046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85E69"/>
    <w:rsid w:val="0008684B"/>
    <w:rsid w:val="00091D32"/>
    <w:rsid w:val="000B44FB"/>
    <w:rsid w:val="000E5DCB"/>
    <w:rsid w:val="00102E26"/>
    <w:rsid w:val="00116EB9"/>
    <w:rsid w:val="00117C0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A0505"/>
    <w:rsid w:val="002A18B4"/>
    <w:rsid w:val="002A2ADB"/>
    <w:rsid w:val="002C62A1"/>
    <w:rsid w:val="00306B45"/>
    <w:rsid w:val="003107CE"/>
    <w:rsid w:val="00341E35"/>
    <w:rsid w:val="003465A8"/>
    <w:rsid w:val="00356180"/>
    <w:rsid w:val="0037026D"/>
    <w:rsid w:val="003902C8"/>
    <w:rsid w:val="003E5E28"/>
    <w:rsid w:val="003F3C2C"/>
    <w:rsid w:val="00403933"/>
    <w:rsid w:val="0040657B"/>
    <w:rsid w:val="00431343"/>
    <w:rsid w:val="00437797"/>
    <w:rsid w:val="00463183"/>
    <w:rsid w:val="00467D3D"/>
    <w:rsid w:val="004B2CCC"/>
    <w:rsid w:val="004C6B9F"/>
    <w:rsid w:val="004F6192"/>
    <w:rsid w:val="005360BA"/>
    <w:rsid w:val="00537EC0"/>
    <w:rsid w:val="00543C2B"/>
    <w:rsid w:val="00563C0B"/>
    <w:rsid w:val="00570046"/>
    <w:rsid w:val="0057689E"/>
    <w:rsid w:val="005A775C"/>
    <w:rsid w:val="005C5E8C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E033A"/>
    <w:rsid w:val="00806979"/>
    <w:rsid w:val="00827049"/>
    <w:rsid w:val="00864247"/>
    <w:rsid w:val="00865A04"/>
    <w:rsid w:val="008675A0"/>
    <w:rsid w:val="00870009"/>
    <w:rsid w:val="00880FB1"/>
    <w:rsid w:val="008842CE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80EE5"/>
    <w:rsid w:val="00DA057F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5FAF9-46B0-4623-9379-D67DA91E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27F56424.dotm</Template>
  <TotalTime>265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14</cp:revision>
  <cp:lastPrinted>2019-09-27T14:14:00Z</cp:lastPrinted>
  <dcterms:created xsi:type="dcterms:W3CDTF">2019-09-15T15:51:00Z</dcterms:created>
  <dcterms:modified xsi:type="dcterms:W3CDTF">2019-10-10T18:34:00Z</dcterms:modified>
</cp:coreProperties>
</file>