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578E7" w14:textId="7750B551" w:rsidR="00244CCC" w:rsidRPr="002A18B4" w:rsidRDefault="00E64A7B" w:rsidP="002A18B4">
      <w:pPr>
        <w:spacing w:after="0" w:line="276" w:lineRule="auto"/>
        <w:jc w:val="center"/>
        <w:rPr>
          <w:rFonts w:ascii="Arial" w:hAnsi="Arial" w:cs="Arial"/>
          <w:b/>
          <w:spacing w:val="40"/>
          <w:sz w:val="4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8DA5C" wp14:editId="729C25BC">
                <wp:simplePos x="0" y="0"/>
                <wp:positionH relativeFrom="column">
                  <wp:posOffset>4972050</wp:posOffset>
                </wp:positionH>
                <wp:positionV relativeFrom="paragraph">
                  <wp:posOffset>-9525</wp:posOffset>
                </wp:positionV>
                <wp:extent cx="1190625" cy="4857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1FDF0" w14:textId="5BEF8F3C" w:rsidR="00E64A7B" w:rsidRPr="00467D3D" w:rsidRDefault="00467D3D" w:rsidP="00467D3D">
                            <w:pPr>
                              <w:spacing w:after="0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>Ver. 2019082</w:t>
                            </w:r>
                            <w:r w:rsidR="00E64A7B" w:rsidRPr="00467D3D">
                              <w:rPr>
                                <w:color w:val="D9D9D9" w:themeColor="background1" w:themeShade="D9"/>
                              </w:rPr>
                              <w:t>6</w:t>
                            </w:r>
                          </w:p>
                          <w:p w14:paraId="0A1C97C8" w14:textId="1340F217" w:rsidR="00E64A7B" w:rsidRPr="00467D3D" w:rsidRDefault="00E64A7B" w:rsidP="00467D3D">
                            <w:pPr>
                              <w:spacing w:after="0"/>
                              <w:rPr>
                                <w:color w:val="D9D9D9" w:themeColor="background1" w:themeShade="D9"/>
                              </w:rPr>
                            </w:pPr>
                            <w:r w:rsidRPr="00467D3D">
                              <w:rPr>
                                <w:color w:val="D9D9D9" w:themeColor="background1" w:themeShade="D9"/>
                              </w:rPr>
                              <w:t>Sub: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48DA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1.5pt;margin-top:-.75pt;width:93.7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" filled="f" stroked="f" strokeweight=".5pt">
                <v:textbox inset="0,0,0,0">
                  <w:txbxContent>
                    <w:p w14:paraId="1B11FDF0" w14:textId="5BEF8F3C" w:rsidR="00E64A7B" w:rsidRPr="00467D3D" w:rsidRDefault="00467D3D" w:rsidP="00467D3D">
                      <w:pPr>
                        <w:spacing w:after="0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>Ver. 2019082</w:t>
                      </w:r>
                      <w:r w:rsidR="00E64A7B" w:rsidRPr="00467D3D">
                        <w:rPr>
                          <w:color w:val="D9D9D9" w:themeColor="background1" w:themeShade="D9"/>
                        </w:rPr>
                        <w:t>6</w:t>
                      </w:r>
                    </w:p>
                    <w:p w14:paraId="0A1C97C8" w14:textId="1340F217" w:rsidR="00E64A7B" w:rsidRPr="00467D3D" w:rsidRDefault="00E64A7B" w:rsidP="00467D3D">
                      <w:pPr>
                        <w:spacing w:after="0"/>
                        <w:rPr>
                          <w:color w:val="D9D9D9" w:themeColor="background1" w:themeShade="D9"/>
                        </w:rPr>
                      </w:pPr>
                      <w:r w:rsidRPr="00467D3D">
                        <w:rPr>
                          <w:color w:val="D9D9D9" w:themeColor="background1" w:themeShade="D9"/>
                        </w:rPr>
                        <w:t>Sub:</w:t>
                      </w:r>
                    </w:p>
                  </w:txbxContent>
                </v:textbox>
              </v:shape>
            </w:pict>
          </mc:Fallback>
        </mc:AlternateContent>
      </w:r>
      <w:r w:rsidR="002A18B4" w:rsidRPr="002A18B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EB036" wp14:editId="25EB09C5">
                <wp:simplePos x="0" y="0"/>
                <wp:positionH relativeFrom="margin">
                  <wp:posOffset>314325</wp:posOffset>
                </wp:positionH>
                <wp:positionV relativeFrom="paragraph">
                  <wp:posOffset>371475</wp:posOffset>
                </wp:positionV>
                <wp:extent cx="57245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A6FB5" w14:textId="4B95C59D" w:rsidR="002A18B4" w:rsidRPr="00716316" w:rsidRDefault="008F4026" w:rsidP="002A18B4">
                            <w:pPr>
                              <w:spacing w:after="0" w:line="276" w:lineRule="auto"/>
                              <w:ind w:left="1440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8F4026">
                              <w:rPr>
                                <w:rStyle w:val="Hyperlink"/>
                                <w:rFonts w:ascii="Arial" w:hAnsi="Arial" w:cs="Arial"/>
                                <w:color w:val="808080" w:themeColor="background1" w:themeShade="80"/>
                                <w:u w:val="none"/>
                              </w:rPr>
                              <w:t>me@theguptaempire.net</w:t>
                            </w:r>
                            <w:r w:rsidR="002A18B4" w:rsidRP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A18B4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</w:rPr>
                              <w:t>|</w:t>
                            </w:r>
                            <w:r w:rsidR="002A18B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 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(704) 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249</w:t>
                            </w:r>
                            <w:r w:rsidR="002A18B4" w:rsidRPr="00716316">
                              <w:rPr>
                                <w:rFonts w:ascii="Arial" w:hAnsi="Arial" w:cs="Arial"/>
                                <w:color w:val="7030A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color w:val="7030A0"/>
                              </w:rPr>
                              <w:t>1595</w:t>
                            </w:r>
                          </w:p>
                          <w:p w14:paraId="509C1A3E" w14:textId="77777777" w:rsidR="002A18B4" w:rsidRDefault="002A18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E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75pt;margin-top:29.25pt;width:450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8RcHwIAAB0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" stroked="f">
                <v:textbox>
                  <w:txbxContent>
                    <w:p w14:paraId="06FA6FB5" w14:textId="4B95C59D" w:rsidR="002A18B4" w:rsidRPr="00716316" w:rsidRDefault="008F4026" w:rsidP="002A18B4">
                      <w:pPr>
                        <w:spacing w:after="0" w:line="276" w:lineRule="auto"/>
                        <w:ind w:left="1440"/>
                        <w:rPr>
                          <w:rFonts w:ascii="Arial" w:hAnsi="Arial" w:cs="Arial"/>
                          <w:color w:val="7030A0"/>
                        </w:rPr>
                      </w:pPr>
                      <w:r w:rsidRPr="008F4026">
                        <w:rPr>
                          <w:rStyle w:val="Hyperlink"/>
                          <w:rFonts w:ascii="Arial" w:hAnsi="Arial" w:cs="Arial"/>
                          <w:color w:val="808080" w:themeColor="background1" w:themeShade="80"/>
                          <w:u w:val="none"/>
                        </w:rPr>
                        <w:t>me@theguptaempire.net</w:t>
                      </w:r>
                      <w:r w:rsidR="002A18B4" w:rsidRP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</w:rPr>
                        <w:t xml:space="preserve"> </w:t>
                      </w:r>
                      <w:r w:rsidR="002A18B4">
                        <w:rPr>
                          <w:rFonts w:ascii="Arial" w:hAnsi="Arial" w:cs="Arial"/>
                          <w:b/>
                          <w:color w:val="808080" w:themeColor="background1" w:themeShade="80"/>
                        </w:rPr>
                        <w:t>|</w:t>
                      </w:r>
                      <w:r w:rsidR="002A18B4">
                        <w:rPr>
                          <w:rFonts w:ascii="Arial" w:hAnsi="Arial" w:cs="Arial"/>
                          <w:color w:val="000000" w:themeColor="text1"/>
                        </w:rPr>
                        <w:t xml:space="preserve">  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 xml:space="preserve">(704) 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249</w:t>
                      </w:r>
                      <w:r w:rsidR="002A18B4" w:rsidRPr="00716316">
                        <w:rPr>
                          <w:rFonts w:ascii="Arial" w:hAnsi="Arial" w:cs="Arial"/>
                          <w:color w:val="7030A0"/>
                        </w:rPr>
                        <w:t>-</w:t>
                      </w:r>
                      <w:r>
                        <w:rPr>
                          <w:rFonts w:ascii="Arial" w:hAnsi="Arial" w:cs="Arial"/>
                          <w:color w:val="7030A0"/>
                        </w:rPr>
                        <w:t>1595</w:t>
                      </w:r>
                    </w:p>
                    <w:p w14:paraId="509C1A3E" w14:textId="77777777" w:rsidR="002A18B4" w:rsidRDefault="002A18B4"/>
                  </w:txbxContent>
                </v:textbox>
                <w10:wrap type="square" anchorx="margin"/>
              </v:shape>
            </w:pict>
          </mc:Fallback>
        </mc:AlternateContent>
      </w:r>
      <w:r w:rsidR="00F40CFC" w:rsidRPr="00A25320">
        <w:rPr>
          <w:rFonts w:ascii="Arial" w:hAnsi="Arial" w:cs="Arial"/>
          <w:b/>
          <w:color w:val="808080" w:themeColor="background1" w:themeShade="80"/>
          <w:spacing w:val="40"/>
          <w:sz w:val="44"/>
        </w:rPr>
        <w:t xml:space="preserve">Aryan </w:t>
      </w:r>
      <w:r w:rsidR="00F40CFC" w:rsidRPr="00A25320">
        <w:rPr>
          <w:rFonts w:ascii="Arial" w:hAnsi="Arial" w:cs="Arial"/>
          <w:b/>
          <w:color w:val="7030A0"/>
          <w:spacing w:val="40"/>
          <w:sz w:val="44"/>
        </w:rPr>
        <w:t>Gupta</w:t>
      </w:r>
    </w:p>
    <w:p w14:paraId="50FE8925" w14:textId="0C763098" w:rsidR="00AE5FEE" w:rsidRPr="008F4026" w:rsidRDefault="00AE5FEE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OBJECTIVE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3C05985A" w14:textId="70940816" w:rsidR="00AE5FEE" w:rsidRDefault="00AE5FEE" w:rsidP="00EE2690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467D3D">
        <w:rPr>
          <w:rFonts w:ascii="Arial" w:hAnsi="Arial" w:cs="Arial"/>
        </w:rPr>
        <w:t>have resume reviewed</w:t>
      </w:r>
      <w:bookmarkStart w:id="0" w:name="_GoBack"/>
      <w:bookmarkEnd w:id="0"/>
      <w:r w:rsidR="00467D3D">
        <w:rPr>
          <w:rFonts w:ascii="Arial" w:hAnsi="Arial" w:cs="Arial"/>
        </w:rPr>
        <w:t xml:space="preserve"> by a professional</w:t>
      </w:r>
      <w:r w:rsidR="00AB4581">
        <w:rPr>
          <w:rFonts w:ascii="Arial" w:hAnsi="Arial" w:cs="Arial"/>
        </w:rPr>
        <w:t xml:space="preserve"> at the UNCC Career Center</w:t>
      </w:r>
      <w:r>
        <w:rPr>
          <w:rFonts w:ascii="Arial" w:hAnsi="Arial" w:cs="Arial"/>
        </w:rPr>
        <w:t>.</w:t>
      </w:r>
    </w:p>
    <w:p w14:paraId="631D3D86" w14:textId="77777777" w:rsidR="00AE5FEE" w:rsidRPr="00AE5FEE" w:rsidRDefault="00AE5FEE" w:rsidP="006D0A73">
      <w:pPr>
        <w:spacing w:after="0" w:line="240" w:lineRule="auto"/>
        <w:rPr>
          <w:rFonts w:ascii="Arial" w:hAnsi="Arial" w:cs="Arial"/>
          <w:b/>
          <w:color w:val="7030A0"/>
          <w:sz w:val="20"/>
        </w:rPr>
      </w:pPr>
    </w:p>
    <w:p w14:paraId="024C1EBF" w14:textId="09CDCC75" w:rsidR="00F40CFC" w:rsidRPr="008F4026" w:rsidRDefault="00F40CFC" w:rsidP="00AE5FEE">
      <w:pPr>
        <w:pBdr>
          <w:bottom w:val="single" w:sz="4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EDUCATION:</w:t>
      </w:r>
    </w:p>
    <w:p w14:paraId="6FD11DA6" w14:textId="7B3D6FA1" w:rsidR="00790055" w:rsidRDefault="00B061D4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University of North Carolina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2016 – Present</w:t>
      </w:r>
    </w:p>
    <w:p w14:paraId="648B16B3" w14:textId="0EC65B5F" w:rsidR="00790055" w:rsidRPr="00AE5FEE" w:rsidRDefault="00790055" w:rsidP="00EE2690">
      <w:pPr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BS in Computer Engineering</w:t>
      </w:r>
      <w:r w:rsidR="00AE5FEE">
        <w:rPr>
          <w:rFonts w:ascii="Arial" w:hAnsi="Arial" w:cs="Arial"/>
          <w:i/>
          <w:sz w:val="20"/>
        </w:rPr>
        <w:t xml:space="preserve"> with </w:t>
      </w:r>
      <w:r w:rsidRPr="008F4026">
        <w:rPr>
          <w:rFonts w:ascii="Arial" w:hAnsi="Arial" w:cs="Arial"/>
          <w:i/>
          <w:sz w:val="20"/>
        </w:rPr>
        <w:t>Minor in Software Systems and Mathematics</w:t>
      </w:r>
    </w:p>
    <w:p w14:paraId="7C6968E4" w14:textId="50EF2DB5" w:rsidR="00790055" w:rsidRPr="00AE5FEE" w:rsidRDefault="00AE5FEE" w:rsidP="00EE2690">
      <w:pPr>
        <w:spacing w:after="0" w:line="276" w:lineRule="auto"/>
        <w:ind w:left="360"/>
        <w:rPr>
          <w:rFonts w:ascii="Arial" w:hAnsi="Arial" w:cs="Arial"/>
          <w:sz w:val="18"/>
        </w:rPr>
      </w:pPr>
      <w:r w:rsidRPr="00AE5FEE">
        <w:rPr>
          <w:rFonts w:ascii="Arial" w:hAnsi="Arial" w:cs="Arial"/>
          <w:sz w:val="20"/>
        </w:rPr>
        <w:t>GPA: 3.53</w:t>
      </w:r>
    </w:p>
    <w:p w14:paraId="37A86F5F" w14:textId="77777777" w:rsidR="00AE5FEE" w:rsidRPr="00AE5FEE" w:rsidRDefault="00AE5FEE" w:rsidP="00EE2690">
      <w:pPr>
        <w:spacing w:after="0" w:line="276" w:lineRule="auto"/>
        <w:ind w:left="360"/>
        <w:rPr>
          <w:rFonts w:ascii="Arial" w:hAnsi="Arial" w:cs="Arial"/>
          <w:sz w:val="20"/>
        </w:rPr>
      </w:pPr>
    </w:p>
    <w:p w14:paraId="6C7FA18E" w14:textId="5D789218" w:rsidR="00790055" w:rsidRPr="00C05CCA" w:rsidRDefault="00B061D4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Ardrey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Kell</w:t>
      </w:r>
      <w:proofErr w:type="spellEnd"/>
      <w:r>
        <w:rPr>
          <w:rFonts w:ascii="Arial" w:hAnsi="Arial" w:cs="Arial"/>
        </w:rPr>
        <w:t xml:space="preserve"> High School</w:t>
      </w:r>
      <w:r>
        <w:rPr>
          <w:rFonts w:ascii="Arial" w:hAnsi="Arial" w:cs="Arial"/>
        </w:rPr>
        <w:tab/>
      </w:r>
      <w:r w:rsidR="00790055" w:rsidRPr="00B061D4">
        <w:rPr>
          <w:rFonts w:ascii="Arial" w:hAnsi="Arial" w:cs="Arial"/>
          <w:i/>
        </w:rPr>
        <w:t>2013 – 2016</w:t>
      </w:r>
    </w:p>
    <w:p w14:paraId="7765A2C5" w14:textId="77777777" w:rsidR="00790055" w:rsidRPr="008F4026" w:rsidRDefault="00790055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GPA Weighted: 4.625 Unweighted: 3.5313</w:t>
      </w:r>
    </w:p>
    <w:p w14:paraId="112245D9" w14:textId="77777777" w:rsidR="00790055" w:rsidRPr="008F4026" w:rsidRDefault="00790055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Class Rank: 96 of 670</w:t>
      </w:r>
    </w:p>
    <w:p w14:paraId="1EE890E5" w14:textId="77777777" w:rsidR="00790055" w:rsidRPr="00AE5FEE" w:rsidRDefault="00790055" w:rsidP="00EE2690">
      <w:pPr>
        <w:spacing w:after="0" w:line="276" w:lineRule="auto"/>
        <w:ind w:left="360"/>
        <w:rPr>
          <w:rFonts w:ascii="Arial" w:hAnsi="Arial" w:cs="Arial"/>
          <w:sz w:val="20"/>
        </w:rPr>
      </w:pPr>
    </w:p>
    <w:p w14:paraId="3D443D5C" w14:textId="2C9318D7" w:rsidR="00F40CFC" w:rsidRPr="00C05CCA" w:rsidRDefault="00B061D4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Providence Senior High School</w:t>
      </w:r>
      <w:r>
        <w:rPr>
          <w:rFonts w:ascii="Arial" w:hAnsi="Arial" w:cs="Arial"/>
        </w:rPr>
        <w:tab/>
      </w:r>
      <w:r w:rsidR="00F40CFC" w:rsidRPr="00B061D4">
        <w:rPr>
          <w:rFonts w:ascii="Arial" w:hAnsi="Arial" w:cs="Arial"/>
          <w:i/>
        </w:rPr>
        <w:t>2012 – 2013</w:t>
      </w:r>
    </w:p>
    <w:p w14:paraId="7DF2C032" w14:textId="77777777" w:rsidR="000B44FB" w:rsidRPr="008F4026" w:rsidRDefault="000B44FB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GPA Weighted: NA Unweighted: NA</w:t>
      </w:r>
    </w:p>
    <w:p w14:paraId="2BE3CE33" w14:textId="12053194" w:rsidR="00986E94" w:rsidRPr="00790055" w:rsidRDefault="000B44FB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Class Rank: NA</w:t>
      </w:r>
    </w:p>
    <w:p w14:paraId="6540D4C8" w14:textId="77777777" w:rsidR="00986E94" w:rsidRPr="00AE5FEE" w:rsidRDefault="00986E94" w:rsidP="00986E94">
      <w:pPr>
        <w:spacing w:after="0" w:line="276" w:lineRule="auto"/>
        <w:rPr>
          <w:rFonts w:ascii="Arial" w:hAnsi="Arial" w:cs="Arial"/>
          <w:sz w:val="20"/>
        </w:rPr>
      </w:pPr>
    </w:p>
    <w:p w14:paraId="032FE749" w14:textId="77777777" w:rsidR="00716316" w:rsidRPr="008F4026" w:rsidRDefault="00716316" w:rsidP="00716316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WORK EXPERIENCE:</w:t>
      </w:r>
    </w:p>
    <w:p w14:paraId="6E68B9AD" w14:textId="259BC52B" w:rsidR="00C80CFE" w:rsidRDefault="00C80CFE" w:rsidP="00EE2690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Mosaic Computing / Personal Computer Support</w:t>
      </w:r>
    </w:p>
    <w:p w14:paraId="42A81144" w14:textId="7E5896F2" w:rsidR="00C80CFE" w:rsidRDefault="00C80CFE" w:rsidP="00EE2690">
      <w:pPr>
        <w:tabs>
          <w:tab w:val="left" w:pos="360"/>
        </w:tabs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Time Commitment: 17.5 – 20 hours per week</w:t>
      </w:r>
    </w:p>
    <w:p w14:paraId="2CD6DB09" w14:textId="77777777" w:rsidR="00790055" w:rsidRPr="008F4026" w:rsidRDefault="00790055" w:rsidP="00EE2690">
      <w:pPr>
        <w:tabs>
          <w:tab w:val="left" w:pos="360"/>
          <w:tab w:val="right" w:pos="936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 w:rsidRPr="008F4026">
        <w:rPr>
          <w:rFonts w:ascii="Arial" w:hAnsi="Arial" w:cs="Arial"/>
          <w:i/>
          <w:sz w:val="20"/>
        </w:rPr>
        <w:t>Lead</w:t>
      </w:r>
      <w:r>
        <w:rPr>
          <w:rFonts w:ascii="Arial" w:hAnsi="Arial" w:cs="Arial"/>
          <w:i/>
          <w:sz w:val="20"/>
        </w:rPr>
        <w:t xml:space="preserve"> Technical Assistant (Lead TA)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 xml:space="preserve">Apr. 2018 – Present </w:t>
      </w:r>
    </w:p>
    <w:p w14:paraId="40EAE359" w14:textId="77777777" w:rsidR="00790055" w:rsidRPr="00DC67A6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i/>
          <w:sz w:val="20"/>
        </w:rPr>
      </w:pPr>
      <w:r w:rsidRPr="00DC67A6">
        <w:rPr>
          <w:rFonts w:ascii="Arial" w:hAnsi="Arial" w:cs="Arial"/>
          <w:sz w:val="20"/>
        </w:rPr>
        <w:t>Managed other TAs in work environment</w:t>
      </w:r>
    </w:p>
    <w:p w14:paraId="27A3C0B2" w14:textId="02A36BB2" w:rsidR="00790055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Conducted interviews for potential TAs</w:t>
      </w:r>
    </w:p>
    <w:p w14:paraId="5E4D768B" w14:textId="27E638E1" w:rsidR="00790055" w:rsidRPr="008F4026" w:rsidRDefault="00790055" w:rsidP="00EE2690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Hardware Technical Assistant Internship</w:t>
      </w:r>
      <w:r>
        <w:rPr>
          <w:rFonts w:ascii="Arial" w:hAnsi="Arial" w:cs="Arial"/>
          <w:i/>
          <w:sz w:val="20"/>
        </w:rPr>
        <w:tab/>
        <w:t>Summer 2019</w:t>
      </w:r>
      <w:r w:rsidRPr="008F4026">
        <w:rPr>
          <w:rFonts w:ascii="Arial" w:hAnsi="Arial" w:cs="Arial"/>
          <w:i/>
          <w:sz w:val="20"/>
        </w:rPr>
        <w:t xml:space="preserve"> </w:t>
      </w:r>
    </w:p>
    <w:p w14:paraId="526739E5" w14:textId="769EAE85" w:rsidR="00790055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in managing servers used by Engineering College</w:t>
      </w:r>
    </w:p>
    <w:p w14:paraId="409A1229" w14:textId="20F0AAEB" w:rsidR="00B304F0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</w:t>
      </w:r>
      <w:r w:rsidRPr="00B304F0">
        <w:rPr>
          <w:rFonts w:ascii="Arial" w:hAnsi="Arial" w:cs="Arial"/>
          <w:sz w:val="20"/>
        </w:rPr>
        <w:t xml:space="preserve">roubleshot </w:t>
      </w:r>
      <w:r>
        <w:rPr>
          <w:rFonts w:ascii="Arial" w:hAnsi="Arial" w:cs="Arial"/>
          <w:sz w:val="20"/>
        </w:rPr>
        <w:t>machines for hardware issues</w:t>
      </w:r>
    </w:p>
    <w:p w14:paraId="4BD9AA99" w14:textId="5CBA334C" w:rsidR="00B304F0" w:rsidRPr="00790055" w:rsidRDefault="00B304F0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Assisted other departments in issues</w:t>
      </w:r>
    </w:p>
    <w:p w14:paraId="44AB3B70" w14:textId="3B790C9C" w:rsidR="00C80CFE" w:rsidRPr="008F4026" w:rsidRDefault="00790055" w:rsidP="00EE2690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Technical Assistant (TA)</w:t>
      </w:r>
      <w:r>
        <w:rPr>
          <w:rFonts w:ascii="Arial" w:hAnsi="Arial" w:cs="Arial"/>
          <w:i/>
          <w:sz w:val="20"/>
        </w:rPr>
        <w:tab/>
      </w:r>
      <w:r w:rsidR="00C80CFE" w:rsidRPr="008F4026">
        <w:rPr>
          <w:rFonts w:ascii="Arial" w:hAnsi="Arial" w:cs="Arial"/>
          <w:i/>
          <w:sz w:val="20"/>
        </w:rPr>
        <w:t xml:space="preserve">Aug. 2016 – </w:t>
      </w:r>
      <w:r w:rsidR="006D0A73">
        <w:rPr>
          <w:rFonts w:ascii="Arial" w:hAnsi="Arial" w:cs="Arial"/>
          <w:i/>
          <w:sz w:val="20"/>
        </w:rPr>
        <w:t>Present</w:t>
      </w:r>
    </w:p>
    <w:p w14:paraId="78141A71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Managed Mosaic computing environment and </w:t>
      </w:r>
      <w:r>
        <w:rPr>
          <w:rFonts w:ascii="Arial" w:hAnsi="Arial" w:cs="Arial"/>
          <w:sz w:val="20"/>
        </w:rPr>
        <w:t xml:space="preserve">associated </w:t>
      </w:r>
      <w:r w:rsidRPr="008F4026">
        <w:rPr>
          <w:rFonts w:ascii="Arial" w:hAnsi="Arial" w:cs="Arial"/>
          <w:sz w:val="20"/>
        </w:rPr>
        <w:t>computers</w:t>
      </w:r>
    </w:p>
    <w:p w14:paraId="36474A53" w14:textId="77777777" w:rsidR="00C80CFE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>Assisted engineering students and faculty with computer issues</w:t>
      </w:r>
    </w:p>
    <w:p w14:paraId="67FB33EF" w14:textId="77777777" w:rsidR="00C80CFE" w:rsidRPr="008F4026" w:rsidRDefault="00C80CFE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Managed redundant servers for software management and deployment</w:t>
      </w:r>
    </w:p>
    <w:p w14:paraId="2611C297" w14:textId="77777777" w:rsidR="00790055" w:rsidRDefault="00790055" w:rsidP="00790055">
      <w:pPr>
        <w:spacing w:after="0" w:line="276" w:lineRule="auto"/>
        <w:rPr>
          <w:rFonts w:ascii="Arial" w:hAnsi="Arial" w:cs="Arial"/>
        </w:rPr>
      </w:pPr>
    </w:p>
    <w:p w14:paraId="15AD81B2" w14:textId="1DB939A8" w:rsidR="00790055" w:rsidRDefault="00790055" w:rsidP="00EE2690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Best Brains Tutoring</w:t>
      </w:r>
    </w:p>
    <w:p w14:paraId="3C553499" w14:textId="01531E0D" w:rsidR="00790055" w:rsidRPr="008F4026" w:rsidRDefault="00790055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8F4026">
        <w:rPr>
          <w:rFonts w:ascii="Arial" w:hAnsi="Arial" w:cs="Arial"/>
          <w:sz w:val="20"/>
        </w:rPr>
        <w:t xml:space="preserve">Time Commitment: </w:t>
      </w:r>
      <w:r>
        <w:rPr>
          <w:rFonts w:ascii="Arial" w:hAnsi="Arial" w:cs="Arial"/>
          <w:sz w:val="20"/>
        </w:rPr>
        <w:t>4</w:t>
      </w:r>
      <w:r w:rsidRPr="008F4026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>8</w:t>
      </w:r>
      <w:r w:rsidRPr="008F4026">
        <w:rPr>
          <w:rFonts w:ascii="Arial" w:hAnsi="Arial" w:cs="Arial"/>
          <w:sz w:val="20"/>
        </w:rPr>
        <w:t xml:space="preserve"> hours per week</w:t>
      </w:r>
    </w:p>
    <w:p w14:paraId="2BCFAE7F" w14:textId="305855B3" w:rsidR="00790055" w:rsidRPr="008F4026" w:rsidRDefault="00790055" w:rsidP="00EE2690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>Grader</w:t>
      </w:r>
      <w:r>
        <w:rPr>
          <w:rFonts w:ascii="Arial" w:hAnsi="Arial" w:cs="Arial"/>
          <w:i/>
          <w:sz w:val="20"/>
        </w:rPr>
        <w:tab/>
      </w:r>
      <w:r w:rsidRPr="008F4026">
        <w:rPr>
          <w:rFonts w:ascii="Arial" w:hAnsi="Arial" w:cs="Arial"/>
          <w:i/>
          <w:sz w:val="20"/>
        </w:rPr>
        <w:t>201</w:t>
      </w:r>
      <w:r>
        <w:rPr>
          <w:rFonts w:ascii="Arial" w:hAnsi="Arial" w:cs="Arial"/>
          <w:i/>
          <w:sz w:val="20"/>
        </w:rPr>
        <w:t>5 – 2016</w:t>
      </w:r>
    </w:p>
    <w:p w14:paraId="5064CD06" w14:textId="057079CF" w:rsidR="00790055" w:rsidRPr="008F4026" w:rsidRDefault="00790055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Graded work completed by students</w:t>
      </w:r>
    </w:p>
    <w:p w14:paraId="3C7D0BB5" w14:textId="08D8F44C" w:rsidR="00716316" w:rsidRDefault="00716316" w:rsidP="00716316">
      <w:pPr>
        <w:spacing w:after="0" w:line="276" w:lineRule="auto"/>
        <w:rPr>
          <w:rFonts w:ascii="Arial" w:hAnsi="Arial" w:cs="Arial"/>
        </w:rPr>
      </w:pPr>
    </w:p>
    <w:p w14:paraId="2BDC86E2" w14:textId="77777777" w:rsidR="00EE2690" w:rsidRDefault="00EE2690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br w:type="page"/>
      </w:r>
    </w:p>
    <w:p w14:paraId="674D197E" w14:textId="7BB40327" w:rsidR="004F6192" w:rsidRPr="008F4026" w:rsidRDefault="00EE2690" w:rsidP="004F6192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lastRenderedPageBreak/>
        <w:t>PROJECTS, RESEARH,</w:t>
      </w:r>
      <w:r w:rsidRPr="008F4026">
        <w:rPr>
          <w:rFonts w:ascii="Arial" w:hAnsi="Arial" w:cs="Arial"/>
          <w:b/>
          <w:color w:val="7030A0"/>
          <w:sz w:val="24"/>
        </w:rPr>
        <w:t xml:space="preserve"> AND CREATIVE ENDEAVORS</w:t>
      </w:r>
      <w:r w:rsidR="004F6192" w:rsidRPr="008F4026">
        <w:rPr>
          <w:rFonts w:ascii="Arial" w:hAnsi="Arial" w:cs="Arial"/>
          <w:b/>
          <w:color w:val="7030A0"/>
          <w:sz w:val="24"/>
        </w:rPr>
        <w:t>:</w:t>
      </w:r>
    </w:p>
    <w:p w14:paraId="3DE24D19" w14:textId="4D0C1090" w:rsidR="00BC3915" w:rsidRPr="00BC3915" w:rsidRDefault="00BC3915" w:rsidP="00EE2690">
      <w:pPr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NASA Senior Design: </w:t>
      </w:r>
      <w:r>
        <w:rPr>
          <w:rFonts w:ascii="Arial" w:hAnsi="Arial" w:cs="Arial"/>
        </w:rPr>
        <w:t>Constructed a rocket with a UAV payload</w:t>
      </w:r>
    </w:p>
    <w:p w14:paraId="602CAD34" w14:textId="6629D1F6" w:rsidR="00091D32" w:rsidRPr="00790055" w:rsidRDefault="00091D32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091D32">
        <w:rPr>
          <w:rFonts w:ascii="Arial" w:hAnsi="Arial" w:cs="Arial"/>
          <w:i/>
        </w:rPr>
        <w:t>Summer 2018 Project</w:t>
      </w:r>
      <w:r>
        <w:rPr>
          <w:rFonts w:ascii="Arial" w:hAnsi="Arial" w:cs="Arial"/>
        </w:rPr>
        <w:t xml:space="preserve">: </w:t>
      </w:r>
      <w:r w:rsidRPr="00790055">
        <w:rPr>
          <w:rFonts w:ascii="Arial" w:hAnsi="Arial" w:cs="Arial"/>
          <w:sz w:val="20"/>
        </w:rPr>
        <w:t xml:space="preserve">Independently designed and </w:t>
      </w:r>
      <w:r w:rsidR="00467D3D">
        <w:rPr>
          <w:rFonts w:ascii="Arial" w:hAnsi="Arial" w:cs="Arial"/>
          <w:sz w:val="20"/>
        </w:rPr>
        <w:t>constructed</w:t>
      </w:r>
      <w:r w:rsidRPr="00790055">
        <w:rPr>
          <w:rFonts w:ascii="Arial" w:hAnsi="Arial" w:cs="Arial"/>
          <w:sz w:val="20"/>
        </w:rPr>
        <w:t xml:space="preserve"> </w:t>
      </w:r>
      <w:r w:rsidR="00EE2690" w:rsidRPr="00790055">
        <w:rPr>
          <w:rFonts w:ascii="Arial" w:hAnsi="Arial" w:cs="Arial"/>
          <w:sz w:val="20"/>
        </w:rPr>
        <w:t>an</w:t>
      </w:r>
      <w:r w:rsidRPr="00790055">
        <w:rPr>
          <w:rFonts w:ascii="Arial" w:hAnsi="Arial" w:cs="Arial"/>
          <w:sz w:val="20"/>
        </w:rPr>
        <w:t xml:space="preserve"> Arduino-based quadcopter</w:t>
      </w:r>
      <w:r w:rsidR="00AE5FEE">
        <w:rPr>
          <w:rFonts w:ascii="Arial" w:hAnsi="Arial" w:cs="Arial"/>
          <w:sz w:val="20"/>
        </w:rPr>
        <w:t>.</w:t>
      </w:r>
    </w:p>
    <w:p w14:paraId="0AF3793B" w14:textId="727B7CB9" w:rsidR="00091D32" w:rsidRPr="00790055" w:rsidRDefault="00091D32" w:rsidP="00EE2690">
      <w:pPr>
        <w:spacing w:after="0" w:line="276" w:lineRule="auto"/>
        <w:ind w:left="360"/>
        <w:rPr>
          <w:rFonts w:ascii="Arial" w:hAnsi="Arial" w:cs="Arial"/>
          <w:sz w:val="20"/>
        </w:rPr>
      </w:pPr>
      <w:r w:rsidRPr="00091D32">
        <w:rPr>
          <w:rFonts w:ascii="Arial" w:hAnsi="Arial" w:cs="Arial"/>
          <w:i/>
        </w:rPr>
        <w:t>Junior Design</w:t>
      </w:r>
      <w:r>
        <w:rPr>
          <w:rFonts w:ascii="Arial" w:hAnsi="Arial" w:cs="Arial"/>
        </w:rPr>
        <w:t xml:space="preserve">: </w:t>
      </w:r>
      <w:r w:rsidRPr="00790055">
        <w:rPr>
          <w:rFonts w:ascii="Arial" w:hAnsi="Arial" w:cs="Arial"/>
          <w:sz w:val="20"/>
        </w:rPr>
        <w:t>(Summer 2019) Worked with a team to design and fabricate a DC to AC inverter.</w:t>
      </w:r>
    </w:p>
    <w:p w14:paraId="36B5C2FC" w14:textId="6BF94D05" w:rsidR="00356180" w:rsidRDefault="00091D32" w:rsidP="00BC3915">
      <w:pPr>
        <w:spacing w:after="0" w:line="276" w:lineRule="auto"/>
        <w:ind w:left="1440" w:hanging="1080"/>
        <w:rPr>
          <w:rFonts w:ascii="Arial" w:hAnsi="Arial" w:cs="Arial"/>
        </w:rPr>
      </w:pPr>
      <w:proofErr w:type="spellStart"/>
      <w:r w:rsidRPr="00091D32">
        <w:rPr>
          <w:rFonts w:ascii="Arial" w:hAnsi="Arial" w:cs="Arial"/>
          <w:i/>
        </w:rPr>
        <w:t>HomeLab</w:t>
      </w:r>
      <w:proofErr w:type="spellEnd"/>
      <w:r w:rsidRPr="00790055">
        <w:rPr>
          <w:rFonts w:ascii="Arial" w:hAnsi="Arial" w:cs="Arial"/>
        </w:rPr>
        <w:t xml:space="preserve">: </w:t>
      </w:r>
      <w:r w:rsidRPr="00790055">
        <w:rPr>
          <w:rFonts w:ascii="Arial" w:hAnsi="Arial" w:cs="Arial"/>
          <w:sz w:val="20"/>
        </w:rPr>
        <w:t xml:space="preserve">(Summer 2015-Present) Independently implemented a home lab with </w:t>
      </w:r>
      <w:r w:rsidR="00790055" w:rsidRPr="00790055">
        <w:rPr>
          <w:rFonts w:ascii="Arial" w:hAnsi="Arial" w:cs="Arial"/>
          <w:sz w:val="20"/>
        </w:rPr>
        <w:t>Linux</w:t>
      </w:r>
      <w:r w:rsidR="00790055">
        <w:rPr>
          <w:rFonts w:ascii="Arial" w:hAnsi="Arial" w:cs="Arial"/>
          <w:sz w:val="20"/>
        </w:rPr>
        <w:t xml:space="preserve"> and W</w:t>
      </w:r>
      <w:r w:rsidRPr="00790055">
        <w:rPr>
          <w:rFonts w:ascii="Arial" w:hAnsi="Arial" w:cs="Arial"/>
          <w:sz w:val="20"/>
        </w:rPr>
        <w:t>indow servers.</w:t>
      </w:r>
    </w:p>
    <w:p w14:paraId="556BD4A7" w14:textId="4D643CA8" w:rsidR="0068287E" w:rsidRPr="00356180" w:rsidRDefault="0068287E" w:rsidP="00EE2690">
      <w:pPr>
        <w:spacing w:after="0" w:line="276" w:lineRule="auto"/>
        <w:ind w:left="360"/>
        <w:rPr>
          <w:rFonts w:ascii="Arial" w:hAnsi="Arial" w:cs="Arial"/>
        </w:rPr>
      </w:pPr>
      <w:proofErr w:type="spellStart"/>
      <w:r w:rsidRPr="00091D32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 w:rsidR="00091D32">
        <w:rPr>
          <w:rFonts w:ascii="Arial" w:hAnsi="Arial" w:cs="Arial"/>
        </w:rPr>
        <w:t>https://github.com/aryan-gupta</w:t>
      </w:r>
    </w:p>
    <w:p w14:paraId="196E1CC5" w14:textId="77777777" w:rsidR="004F6192" w:rsidRPr="00716316" w:rsidRDefault="004F6192" w:rsidP="00716316">
      <w:pPr>
        <w:spacing w:after="0" w:line="276" w:lineRule="auto"/>
        <w:rPr>
          <w:rFonts w:ascii="Arial" w:hAnsi="Arial" w:cs="Arial"/>
        </w:rPr>
      </w:pPr>
    </w:p>
    <w:p w14:paraId="2436FED0" w14:textId="77777777" w:rsidR="003465A8" w:rsidRPr="008F4026" w:rsidRDefault="003465A8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8F4026">
        <w:rPr>
          <w:rFonts w:ascii="Arial" w:hAnsi="Arial" w:cs="Arial"/>
          <w:b/>
          <w:color w:val="7030A0"/>
          <w:sz w:val="24"/>
        </w:rPr>
        <w:t>ACTIVITIES</w:t>
      </w:r>
      <w:r w:rsidR="002A2ADB" w:rsidRPr="008F4026">
        <w:rPr>
          <w:rFonts w:ascii="Arial" w:hAnsi="Arial" w:cs="Arial"/>
          <w:b/>
          <w:color w:val="7030A0"/>
          <w:sz w:val="24"/>
        </w:rPr>
        <w:t xml:space="preserve"> AND LEADERSHIP</w:t>
      </w:r>
      <w:r w:rsidRPr="008F4026">
        <w:rPr>
          <w:rFonts w:ascii="Arial" w:hAnsi="Arial" w:cs="Arial"/>
          <w:b/>
          <w:color w:val="7030A0"/>
          <w:sz w:val="24"/>
        </w:rPr>
        <w:t>:</w:t>
      </w:r>
    </w:p>
    <w:p w14:paraId="6CDA4627" w14:textId="05FDEC73" w:rsidR="00F307A5" w:rsidRPr="00C05CCA" w:rsidRDefault="00F307A5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Windows Insider, Microsoft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>2015</w:t>
      </w:r>
      <w:r w:rsidR="00B061D4">
        <w:rPr>
          <w:rFonts w:ascii="Arial" w:hAnsi="Arial" w:cs="Arial"/>
          <w:i/>
        </w:rPr>
        <w:t xml:space="preserve"> – P</w:t>
      </w:r>
      <w:r w:rsidR="00AF40BD" w:rsidRPr="00B061D4">
        <w:rPr>
          <w:rFonts w:ascii="Arial" w:hAnsi="Arial" w:cs="Arial"/>
          <w:i/>
        </w:rPr>
        <w:t>resent</w:t>
      </w:r>
    </w:p>
    <w:p w14:paraId="0CC24925" w14:textId="77777777" w:rsidR="00F307A5" w:rsidRPr="00DC67A6" w:rsidRDefault="00F307A5" w:rsidP="00EE2690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DC67A6">
        <w:rPr>
          <w:rFonts w:ascii="Arial" w:hAnsi="Arial" w:cs="Arial"/>
          <w:sz w:val="20"/>
        </w:rPr>
        <w:t>Beta tested Windows 10, Windows Server 2016 and Office 2016 in a virtual machine and as a primary OS</w:t>
      </w:r>
    </w:p>
    <w:p w14:paraId="147CD767" w14:textId="761327FF" w:rsidR="00F307A5" w:rsidRPr="00C05CCA" w:rsidRDefault="009F246F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Boy Scout, Boy Scout of America</w:t>
      </w:r>
      <w:r w:rsidR="00B061D4">
        <w:rPr>
          <w:rFonts w:ascii="Arial" w:hAnsi="Arial" w:cs="Arial"/>
        </w:rPr>
        <w:tab/>
      </w:r>
      <w:r w:rsidR="00F307A5" w:rsidRPr="00B061D4">
        <w:rPr>
          <w:rFonts w:ascii="Arial" w:hAnsi="Arial" w:cs="Arial"/>
          <w:i/>
        </w:rPr>
        <w:t xml:space="preserve">2008 – </w:t>
      </w:r>
      <w:r w:rsidR="00DC67A6" w:rsidRPr="00B061D4">
        <w:rPr>
          <w:rFonts w:ascii="Arial" w:hAnsi="Arial" w:cs="Arial"/>
          <w:i/>
        </w:rPr>
        <w:t>201</w:t>
      </w:r>
      <w:r w:rsidR="004F6192" w:rsidRPr="00B061D4">
        <w:rPr>
          <w:rFonts w:ascii="Arial" w:hAnsi="Arial" w:cs="Arial"/>
          <w:i/>
        </w:rPr>
        <w:t>7</w:t>
      </w:r>
      <w:r w:rsidR="00B061D4">
        <w:rPr>
          <w:rFonts w:ascii="Arial" w:hAnsi="Arial" w:cs="Arial"/>
          <w:i/>
        </w:rPr>
        <w:t>, 2019 – Present</w:t>
      </w:r>
    </w:p>
    <w:p w14:paraId="353C85D2" w14:textId="77777777" w:rsidR="00A85FED" w:rsidRPr="00B061D4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</w:rPr>
      </w:pPr>
      <w:r w:rsidRPr="00B061D4">
        <w:rPr>
          <w:rFonts w:ascii="Arial" w:hAnsi="Arial" w:cs="Arial"/>
        </w:rPr>
        <w:t>Assistant Scout Master, Dec. 2019 – Present</w:t>
      </w:r>
    </w:p>
    <w:p w14:paraId="33FC2DCC" w14:textId="77777777" w:rsidR="00A85FED" w:rsidRPr="004F6192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Senior Patrol Leader, 2015</w:t>
      </w:r>
    </w:p>
    <w:p w14:paraId="395E263A" w14:textId="77777777" w:rsidR="00A85FED" w:rsidRPr="004F6192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Junior Assistant Scoutmaster, 2017</w:t>
      </w:r>
    </w:p>
    <w:p w14:paraId="14603E6C" w14:textId="77777777" w:rsidR="00F307A5" w:rsidRPr="004F6192" w:rsidRDefault="009F246F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proofErr w:type="spellStart"/>
      <w:r w:rsidRPr="004F6192">
        <w:rPr>
          <w:rFonts w:ascii="Arial" w:hAnsi="Arial" w:cs="Arial"/>
          <w:sz w:val="20"/>
        </w:rPr>
        <w:t>Philmont</w:t>
      </w:r>
      <w:proofErr w:type="spellEnd"/>
      <w:r w:rsidRPr="004F6192">
        <w:rPr>
          <w:rFonts w:ascii="Arial" w:hAnsi="Arial" w:cs="Arial"/>
          <w:sz w:val="20"/>
        </w:rPr>
        <w:t xml:space="preserve"> Trek Leader, 2014</w:t>
      </w:r>
    </w:p>
    <w:p w14:paraId="3D52D12C" w14:textId="77777777" w:rsidR="00A85FED" w:rsidRPr="004F6192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Assistant Patrol Leader (Warlord Patrol), 2013 – 2014</w:t>
      </w:r>
    </w:p>
    <w:p w14:paraId="2D2F698A" w14:textId="77777777" w:rsidR="00A85FED" w:rsidRDefault="00A85FED" w:rsidP="00A85FED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Assistant Patrol Leader (Pedro Patrol), 2016 </w:t>
      </w:r>
    </w:p>
    <w:p w14:paraId="4B476AF5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Quartermaster, 2012 – 2014 </w:t>
      </w:r>
    </w:p>
    <w:p w14:paraId="5D0D64B0" w14:textId="43540E6A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Technology Student Association (TSA)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2014 – </w:t>
      </w:r>
      <w:r w:rsidR="00986E94" w:rsidRPr="00B061D4">
        <w:rPr>
          <w:rFonts w:ascii="Arial" w:hAnsi="Arial" w:cs="Arial"/>
          <w:i/>
        </w:rPr>
        <w:t>2016</w:t>
      </w:r>
      <w:r w:rsidRPr="00C05CCA">
        <w:rPr>
          <w:rFonts w:ascii="Arial" w:hAnsi="Arial" w:cs="Arial"/>
        </w:rPr>
        <w:t xml:space="preserve"> </w:t>
      </w:r>
    </w:p>
    <w:p w14:paraId="65DCA6A7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Member, 2014</w:t>
      </w:r>
      <w:r w:rsidR="00F26B16" w:rsidRPr="004F6192">
        <w:rPr>
          <w:rFonts w:ascii="Arial" w:hAnsi="Arial" w:cs="Arial"/>
          <w:sz w:val="20"/>
        </w:rPr>
        <w:t xml:space="preserve"> - 2016</w:t>
      </w:r>
    </w:p>
    <w:p w14:paraId="5CF23207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TSA Officer (Webmaster), 2015</w:t>
      </w:r>
    </w:p>
    <w:p w14:paraId="52761CD2" w14:textId="559335F6" w:rsidR="005360BA" w:rsidRPr="00C05CCA" w:rsidRDefault="005360BA" w:rsidP="00B061D4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Orchestra</w:t>
      </w:r>
      <w:r w:rsidR="00B061D4">
        <w:rPr>
          <w:rFonts w:ascii="Arial" w:hAnsi="Arial" w:cs="Arial"/>
        </w:rPr>
        <w:tab/>
      </w:r>
      <w:r w:rsidRPr="00B061D4">
        <w:rPr>
          <w:rFonts w:ascii="Arial" w:hAnsi="Arial" w:cs="Arial"/>
          <w:i/>
        </w:rPr>
        <w:t xml:space="preserve">2004 – </w:t>
      </w:r>
      <w:r w:rsidR="00986E94" w:rsidRPr="00B061D4">
        <w:rPr>
          <w:rFonts w:ascii="Arial" w:hAnsi="Arial" w:cs="Arial"/>
          <w:i/>
        </w:rPr>
        <w:t>2016</w:t>
      </w:r>
    </w:p>
    <w:p w14:paraId="183C7BCF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Orchestra, 2004 – 2012</w:t>
      </w:r>
    </w:p>
    <w:p w14:paraId="63666DAB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Symphonic Orchestra, 2013 – 2015</w:t>
      </w:r>
    </w:p>
    <w:p w14:paraId="6B8A1F2C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 xml:space="preserve">Chamber Orchestra, 2015 – </w:t>
      </w:r>
      <w:r w:rsidR="00986E94" w:rsidRPr="004F6192">
        <w:rPr>
          <w:rFonts w:ascii="Arial" w:hAnsi="Arial" w:cs="Arial"/>
          <w:sz w:val="20"/>
        </w:rPr>
        <w:t>2016</w:t>
      </w:r>
      <w:r w:rsidRPr="004F6192">
        <w:rPr>
          <w:rFonts w:ascii="Arial" w:hAnsi="Arial" w:cs="Arial"/>
          <w:sz w:val="20"/>
        </w:rPr>
        <w:t xml:space="preserve"> </w:t>
      </w:r>
    </w:p>
    <w:p w14:paraId="2CDAC3F6" w14:textId="52B06EB9" w:rsidR="005360BA" w:rsidRPr="00C05CCA" w:rsidRDefault="005360BA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Chorus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2003 – 2014</w:t>
      </w:r>
      <w:r w:rsidR="00437797" w:rsidRPr="00A85FED">
        <w:rPr>
          <w:rFonts w:ascii="Arial" w:hAnsi="Arial" w:cs="Arial"/>
          <w:i/>
        </w:rPr>
        <w:t>, 2016</w:t>
      </w:r>
    </w:p>
    <w:p w14:paraId="5F9C7A46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Chorus, 2003 – 2012</w:t>
      </w:r>
    </w:p>
    <w:p w14:paraId="110BBB54" w14:textId="77777777" w:rsidR="005360BA" w:rsidRPr="004F6192" w:rsidRDefault="005360BA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Concert Chorus, 2012 –</w:t>
      </w:r>
      <w:r w:rsidR="002514D4" w:rsidRPr="004F6192">
        <w:rPr>
          <w:rFonts w:ascii="Arial" w:hAnsi="Arial" w:cs="Arial"/>
          <w:sz w:val="20"/>
        </w:rPr>
        <w:t xml:space="preserve"> 2014</w:t>
      </w:r>
    </w:p>
    <w:p w14:paraId="0A1E4E93" w14:textId="77777777" w:rsidR="00F26B16" w:rsidRPr="004F6192" w:rsidRDefault="00437797" w:rsidP="00B061D4">
      <w:pPr>
        <w:pStyle w:val="ListParagraph"/>
        <w:numPr>
          <w:ilvl w:val="0"/>
          <w:numId w:val="13"/>
        </w:numPr>
        <w:spacing w:after="0" w:line="276" w:lineRule="auto"/>
        <w:ind w:left="1080"/>
        <w:rPr>
          <w:rFonts w:ascii="Arial" w:hAnsi="Arial" w:cs="Arial"/>
          <w:sz w:val="20"/>
        </w:rPr>
      </w:pPr>
      <w:r w:rsidRPr="004F6192">
        <w:rPr>
          <w:rFonts w:ascii="Arial" w:hAnsi="Arial" w:cs="Arial"/>
          <w:sz w:val="20"/>
        </w:rPr>
        <w:t>Men’s Chamber, 2016</w:t>
      </w:r>
    </w:p>
    <w:p w14:paraId="225BF2D1" w14:textId="47E8CE72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6FA15255" w14:textId="317CF153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Science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2015 – </w:t>
      </w:r>
      <w:r w:rsidR="00986E94" w:rsidRPr="00A85FED">
        <w:rPr>
          <w:rFonts w:ascii="Arial" w:hAnsi="Arial" w:cs="Arial"/>
          <w:i/>
        </w:rPr>
        <w:t>2016</w:t>
      </w:r>
    </w:p>
    <w:p w14:paraId="326325AF" w14:textId="5D2BC60E" w:rsidR="002514D4" w:rsidRPr="00C05CCA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Technical Honor Society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>2016</w:t>
      </w:r>
    </w:p>
    <w:p w14:paraId="228045B9" w14:textId="2B1CFBA0" w:rsidR="002514D4" w:rsidRDefault="002514D4" w:rsidP="00A85FED">
      <w:pPr>
        <w:tabs>
          <w:tab w:val="right" w:pos="9360"/>
        </w:tabs>
        <w:spacing w:after="0" w:line="276" w:lineRule="auto"/>
        <w:ind w:left="360"/>
        <w:rPr>
          <w:rFonts w:ascii="Arial" w:hAnsi="Arial" w:cs="Arial"/>
        </w:rPr>
      </w:pPr>
      <w:r w:rsidRPr="00C05CCA">
        <w:rPr>
          <w:rFonts w:ascii="Arial" w:hAnsi="Arial" w:cs="Arial"/>
        </w:rPr>
        <w:t>National Society of High School Scholars</w:t>
      </w:r>
      <w:r w:rsidR="00A85FED">
        <w:rPr>
          <w:rFonts w:ascii="Arial" w:hAnsi="Arial" w:cs="Arial"/>
        </w:rPr>
        <w:tab/>
      </w:r>
      <w:r w:rsidRPr="00A85FED">
        <w:rPr>
          <w:rFonts w:ascii="Arial" w:hAnsi="Arial" w:cs="Arial"/>
          <w:i/>
        </w:rPr>
        <w:t xml:space="preserve">2014 – </w:t>
      </w:r>
      <w:r w:rsidR="00986E94" w:rsidRPr="00A85FED">
        <w:rPr>
          <w:rFonts w:ascii="Arial" w:hAnsi="Arial" w:cs="Arial"/>
          <w:i/>
        </w:rPr>
        <w:t>2016</w:t>
      </w:r>
    </w:p>
    <w:p w14:paraId="2DFFA206" w14:textId="77777777" w:rsidR="002A2ADB" w:rsidRPr="00C05CCA" w:rsidRDefault="002A2ADB" w:rsidP="00C05CCA">
      <w:pPr>
        <w:spacing w:after="0" w:line="276" w:lineRule="auto"/>
        <w:rPr>
          <w:rFonts w:ascii="Arial" w:hAnsi="Arial" w:cs="Arial"/>
        </w:rPr>
      </w:pPr>
    </w:p>
    <w:p w14:paraId="42F79586" w14:textId="0BE29CAD" w:rsidR="00D6694F" w:rsidRPr="008F4026" w:rsidRDefault="00EE2690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>
        <w:rPr>
          <w:rFonts w:ascii="Arial" w:hAnsi="Arial" w:cs="Arial"/>
          <w:b/>
          <w:color w:val="7030A0"/>
          <w:sz w:val="24"/>
        </w:rPr>
        <w:t>HONORS AND AWARDS</w:t>
      </w:r>
      <w:r w:rsidR="00D6694F" w:rsidRPr="008F4026">
        <w:rPr>
          <w:rFonts w:ascii="Arial" w:hAnsi="Arial" w:cs="Arial"/>
          <w:b/>
          <w:color w:val="7030A0"/>
          <w:sz w:val="24"/>
        </w:rPr>
        <w:t>:</w:t>
      </w:r>
    </w:p>
    <w:p w14:paraId="2F300B40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Emergency Management Instructional Training, 2013</w:t>
      </w:r>
    </w:p>
    <w:p w14:paraId="612C5A5C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Completed the Emergency Management Instructional Training offered by FEMA</w:t>
      </w:r>
    </w:p>
    <w:p w14:paraId="7D935987" w14:textId="77777777" w:rsidR="00FB4777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NJROTC </w:t>
      </w:r>
      <w:r w:rsidR="00FB4777">
        <w:rPr>
          <w:rFonts w:ascii="Arial" w:hAnsi="Arial" w:cs="Arial"/>
        </w:rPr>
        <w:t>(</w:t>
      </w:r>
      <w:r w:rsidR="00FB4777" w:rsidRPr="00C05CCA">
        <w:rPr>
          <w:rFonts w:ascii="Arial" w:hAnsi="Arial" w:cs="Arial"/>
        </w:rPr>
        <w:t>Marine Corps Navy Junior Reserve Officers Training Corps</w:t>
      </w:r>
      <w:r w:rsidR="00FB4777">
        <w:rPr>
          <w:rFonts w:ascii="Arial" w:hAnsi="Arial" w:cs="Arial"/>
        </w:rPr>
        <w:t>)</w:t>
      </w:r>
    </w:p>
    <w:p w14:paraId="18DE95A5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Private First Class Rank, 2012</w:t>
      </w:r>
    </w:p>
    <w:p w14:paraId="2E1F8953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Cadet Lance Corporal Rank, 2012</w:t>
      </w:r>
    </w:p>
    <w:p w14:paraId="0AE3F957" w14:textId="77777777" w:rsidR="008675A0" w:rsidRP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="008675A0" w:rsidRPr="00FB4777">
        <w:rPr>
          <w:rFonts w:ascii="Arial" w:hAnsi="Arial" w:cs="Arial"/>
        </w:rPr>
        <w:t>Corporal Rank, 2013</w:t>
      </w:r>
    </w:p>
    <w:p w14:paraId="66E13D52" w14:textId="77777777" w:rsidR="008675A0" w:rsidRPr="00AB66F4" w:rsidRDefault="008675A0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lastRenderedPageBreak/>
        <w:t>YLT Top Gun, 2013</w:t>
      </w:r>
    </w:p>
    <w:p w14:paraId="69FA4DE6" w14:textId="77777777" w:rsidR="008675A0" w:rsidRPr="00C05CCA" w:rsidRDefault="008675A0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 xml:space="preserve">Completed the </w:t>
      </w:r>
      <w:r w:rsidR="00917B1B">
        <w:rPr>
          <w:rFonts w:ascii="Arial" w:hAnsi="Arial" w:cs="Arial"/>
        </w:rPr>
        <w:t xml:space="preserve">week-long </w:t>
      </w:r>
      <w:r w:rsidRPr="00C05CCA">
        <w:rPr>
          <w:rFonts w:ascii="Arial" w:hAnsi="Arial" w:cs="Arial"/>
        </w:rPr>
        <w:t>National Youth Leadership Training offered by Boy Scouts of America.</w:t>
      </w:r>
    </w:p>
    <w:p w14:paraId="428B6BF6" w14:textId="77777777" w:rsidR="00A62DC2" w:rsidRDefault="00A62DC2" w:rsidP="00AB66F4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Technology Student Association (TSA) Competitions</w:t>
      </w:r>
    </w:p>
    <w:p w14:paraId="79B99C6C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2015</w:t>
      </w:r>
    </w:p>
    <w:p w14:paraId="60B2D631" w14:textId="77777777" w:rsidR="008675A0" w:rsidRPr="00A62DC2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Biotechnology</w:t>
      </w:r>
      <w:r w:rsidRPr="00A62DC2">
        <w:rPr>
          <w:rFonts w:ascii="Arial" w:hAnsi="Arial" w:cs="Arial"/>
        </w:rPr>
        <w:t>, 2016</w:t>
      </w:r>
    </w:p>
    <w:p w14:paraId="47CFF27D" w14:textId="77777777" w:rsidR="008675A0" w:rsidRDefault="008675A0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</w:t>
      </w:r>
      <w:r w:rsidR="00563C0B" w:rsidRPr="00A62DC2">
        <w:rPr>
          <w:rFonts w:ascii="Arial" w:hAnsi="Arial" w:cs="Arial"/>
        </w:rPr>
        <w:t>Webmasters</w:t>
      </w:r>
      <w:r w:rsidRPr="00A62DC2">
        <w:rPr>
          <w:rFonts w:ascii="Arial" w:hAnsi="Arial" w:cs="Arial"/>
        </w:rPr>
        <w:t>, 2016</w:t>
      </w:r>
    </w:p>
    <w:p w14:paraId="0F967357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Regionals 2</w:t>
      </w:r>
      <w:r w:rsidRPr="00A62DC2">
        <w:rPr>
          <w:rFonts w:ascii="Arial" w:hAnsi="Arial" w:cs="Arial"/>
          <w:vertAlign w:val="superscript"/>
        </w:rPr>
        <w:t>nd</w:t>
      </w:r>
      <w:r w:rsidRPr="00A62DC2">
        <w:rPr>
          <w:rFonts w:ascii="Arial" w:hAnsi="Arial" w:cs="Arial"/>
        </w:rPr>
        <w:t xml:space="preserve"> Place in 3D CAD, 2016</w:t>
      </w:r>
    </w:p>
    <w:p w14:paraId="19D3807D" w14:textId="77777777" w:rsidR="00FD6671" w:rsidRPr="00FD6671" w:rsidRDefault="00FD6671" w:rsidP="00FD6671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1</w:t>
      </w:r>
      <w:r w:rsidRPr="00A62DC2">
        <w:rPr>
          <w:rFonts w:ascii="Arial" w:hAnsi="Arial" w:cs="Arial"/>
          <w:vertAlign w:val="superscript"/>
        </w:rPr>
        <w:t>st</w:t>
      </w:r>
      <w:r w:rsidRPr="00A62DC2">
        <w:rPr>
          <w:rFonts w:ascii="Arial" w:hAnsi="Arial" w:cs="Arial"/>
        </w:rPr>
        <w:t xml:space="preserve"> Place in Webmasters, 2016</w:t>
      </w:r>
    </w:p>
    <w:p w14:paraId="61F4F18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Biotechnology, 2016</w:t>
      </w:r>
    </w:p>
    <w:p w14:paraId="0CE1E79D" w14:textId="77777777" w:rsidR="00563C0B" w:rsidRPr="00A62DC2" w:rsidRDefault="00563C0B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States 3</w:t>
      </w:r>
      <w:r w:rsidRPr="00A62DC2">
        <w:rPr>
          <w:rFonts w:ascii="Arial" w:hAnsi="Arial" w:cs="Arial"/>
          <w:vertAlign w:val="superscript"/>
        </w:rPr>
        <w:t>rd</w:t>
      </w:r>
      <w:r w:rsidRPr="00A62DC2">
        <w:rPr>
          <w:rFonts w:ascii="Arial" w:hAnsi="Arial" w:cs="Arial"/>
        </w:rPr>
        <w:t xml:space="preserve"> Place in 3D CAD, 2016</w:t>
      </w:r>
    </w:p>
    <w:p w14:paraId="517F2E47" w14:textId="77777777" w:rsidR="00563C0B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</w:t>
      </w:r>
      <w:r w:rsidR="00563C0B" w:rsidRPr="00A62DC2">
        <w:rPr>
          <w:rFonts w:ascii="Arial" w:hAnsi="Arial" w:cs="Arial"/>
        </w:rPr>
        <w:t xml:space="preserve"> </w:t>
      </w:r>
      <w:r w:rsidRPr="00A62DC2">
        <w:rPr>
          <w:rFonts w:ascii="Arial" w:hAnsi="Arial" w:cs="Arial"/>
        </w:rPr>
        <w:t>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</w:t>
      </w:r>
      <w:r w:rsidR="00563C0B" w:rsidRPr="00A62DC2">
        <w:rPr>
          <w:rFonts w:ascii="Arial" w:hAnsi="Arial" w:cs="Arial"/>
        </w:rPr>
        <w:t>Place in Biotechnology, 2016</w:t>
      </w:r>
    </w:p>
    <w:p w14:paraId="171F3522" w14:textId="77777777" w:rsidR="00AF40BD" w:rsidRPr="00A62DC2" w:rsidRDefault="00AF40BD" w:rsidP="00A62DC2">
      <w:pPr>
        <w:pStyle w:val="ListParagraph"/>
        <w:numPr>
          <w:ilvl w:val="0"/>
          <w:numId w:val="22"/>
        </w:numPr>
        <w:spacing w:after="0" w:line="276" w:lineRule="auto"/>
        <w:rPr>
          <w:rFonts w:ascii="Arial" w:hAnsi="Arial" w:cs="Arial"/>
        </w:rPr>
      </w:pPr>
      <w:r w:rsidRPr="00A62DC2">
        <w:rPr>
          <w:rFonts w:ascii="Arial" w:hAnsi="Arial" w:cs="Arial"/>
        </w:rPr>
        <w:t>Nationals 5</w:t>
      </w:r>
      <w:r w:rsidRPr="00A62DC2">
        <w:rPr>
          <w:rFonts w:ascii="Arial" w:hAnsi="Arial" w:cs="Arial"/>
          <w:vertAlign w:val="superscript"/>
        </w:rPr>
        <w:t>th</w:t>
      </w:r>
      <w:r w:rsidRPr="00A62DC2">
        <w:rPr>
          <w:rFonts w:ascii="Arial" w:hAnsi="Arial" w:cs="Arial"/>
        </w:rPr>
        <w:t xml:space="preserve"> Place in Webmasters, 2016</w:t>
      </w:r>
    </w:p>
    <w:p w14:paraId="23461CF0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TSA Webmasters, 2015</w:t>
      </w:r>
    </w:p>
    <w:p w14:paraId="53D0F6E2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Created and maintained the TSA Website</w:t>
      </w:r>
    </w:p>
    <w:p w14:paraId="129C11D3" w14:textId="77777777" w:rsidR="002514D4" w:rsidRPr="00AB66F4" w:rsidRDefault="002514D4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Owner of The Gupta Empire</w:t>
      </w:r>
    </w:p>
    <w:p w14:paraId="08647757" w14:textId="77777777" w:rsidR="002514D4" w:rsidRPr="00C05CCA" w:rsidRDefault="002514D4" w:rsidP="00AB66F4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Maintains personal server under theguptaempire.net domain</w:t>
      </w:r>
    </w:p>
    <w:p w14:paraId="1142F41D" w14:textId="77777777" w:rsidR="00AF40BD" w:rsidRDefault="002A2ADB" w:rsidP="002A2ADB">
      <w:pPr>
        <w:spacing w:after="0" w:line="276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Boy Scouts of America</w:t>
      </w:r>
    </w:p>
    <w:p w14:paraId="509BB628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Firem’n</w:t>
      </w:r>
      <w:proofErr w:type="spellEnd"/>
      <w:r>
        <w:rPr>
          <w:rFonts w:ascii="Arial" w:hAnsi="Arial" w:cs="Arial"/>
        </w:rPr>
        <w:t xml:space="preserve"> Chit, 2014</w:t>
      </w:r>
    </w:p>
    <w:p w14:paraId="00A7EA29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Totin</w:t>
      </w:r>
      <w:proofErr w:type="spellEnd"/>
      <w:r>
        <w:rPr>
          <w:rFonts w:ascii="Arial" w:hAnsi="Arial" w:cs="Arial"/>
        </w:rPr>
        <w:t>’ Chip, 2014</w:t>
      </w:r>
    </w:p>
    <w:p w14:paraId="44CEE144" w14:textId="77777777" w:rsidR="002A2ADB" w:rsidRDefault="002A2ADB" w:rsidP="002A2ADB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Merit Badges</w:t>
      </w:r>
    </w:p>
    <w:p w14:paraId="4FA4B449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Search and Rescue</w:t>
      </w:r>
      <w:r w:rsidR="008D5D8C">
        <w:rPr>
          <w:rFonts w:ascii="Arial" w:hAnsi="Arial" w:cs="Arial"/>
        </w:rPr>
        <w:t>, 2012</w:t>
      </w:r>
    </w:p>
    <w:p w14:paraId="7CA53DDE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Fitness</w:t>
      </w:r>
      <w:r w:rsidR="008D5D8C">
        <w:rPr>
          <w:rFonts w:ascii="Arial" w:hAnsi="Arial" w:cs="Arial"/>
        </w:rPr>
        <w:t>, 2013</w:t>
      </w:r>
    </w:p>
    <w:p w14:paraId="6A43565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Indian Lore</w:t>
      </w:r>
      <w:r w:rsidR="008D5D8C">
        <w:rPr>
          <w:rFonts w:ascii="Arial" w:hAnsi="Arial" w:cs="Arial"/>
        </w:rPr>
        <w:t>, 2013</w:t>
      </w:r>
    </w:p>
    <w:p w14:paraId="34537E8D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Wilderness Survival</w:t>
      </w:r>
      <w:r w:rsidR="00753B48">
        <w:rPr>
          <w:rFonts w:ascii="Arial" w:hAnsi="Arial" w:cs="Arial"/>
        </w:rPr>
        <w:t>, 2013</w:t>
      </w:r>
    </w:p>
    <w:p w14:paraId="022ABD3F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Swimming</w:t>
      </w:r>
      <w:r w:rsidR="00753B48">
        <w:rPr>
          <w:rFonts w:ascii="Arial" w:hAnsi="Arial" w:cs="Arial"/>
        </w:rPr>
        <w:t>, 2013</w:t>
      </w:r>
    </w:p>
    <w:p w14:paraId="3CAABB15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Insect Study</w:t>
      </w:r>
      <w:r w:rsidR="00753B48">
        <w:rPr>
          <w:rFonts w:ascii="Arial" w:hAnsi="Arial" w:cs="Arial"/>
        </w:rPr>
        <w:t>, 2013</w:t>
      </w:r>
    </w:p>
    <w:p w14:paraId="7CD7DA03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Aid</w:t>
      </w:r>
      <w:r w:rsidR="00753B48">
        <w:rPr>
          <w:rFonts w:ascii="Arial" w:hAnsi="Arial" w:cs="Arial"/>
        </w:rPr>
        <w:t>, 2013</w:t>
      </w:r>
    </w:p>
    <w:p w14:paraId="7FD39D92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Camping</w:t>
      </w:r>
      <w:r w:rsidR="00753B48">
        <w:rPr>
          <w:rFonts w:ascii="Arial" w:hAnsi="Arial" w:cs="Arial"/>
        </w:rPr>
        <w:t>, 2013</w:t>
      </w:r>
    </w:p>
    <w:p w14:paraId="7450ED3C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Lifesaving</w:t>
      </w:r>
      <w:r w:rsidR="00753B48">
        <w:rPr>
          <w:rFonts w:ascii="Arial" w:hAnsi="Arial" w:cs="Arial"/>
        </w:rPr>
        <w:t>, 2014</w:t>
      </w:r>
    </w:p>
    <w:p w14:paraId="5FAA1918" w14:textId="77777777" w:rsidR="002A2ADB" w:rsidRDefault="002A2ADB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Nation</w:t>
      </w:r>
      <w:r w:rsidR="00753B48">
        <w:rPr>
          <w:rFonts w:ascii="Arial" w:hAnsi="Arial" w:cs="Arial"/>
        </w:rPr>
        <w:t>, 2014</w:t>
      </w:r>
    </w:p>
    <w:p w14:paraId="1B91A921" w14:textId="77777777" w:rsidR="002A2ADB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World</w:t>
      </w:r>
      <w:r w:rsidR="00753B48">
        <w:rPr>
          <w:rFonts w:ascii="Arial" w:hAnsi="Arial" w:cs="Arial"/>
        </w:rPr>
        <w:t>, 2014</w:t>
      </w:r>
    </w:p>
    <w:p w14:paraId="3E1210AF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Finger Printing</w:t>
      </w:r>
      <w:r w:rsidR="00753B48">
        <w:rPr>
          <w:rFonts w:ascii="Arial" w:hAnsi="Arial" w:cs="Arial"/>
        </w:rPr>
        <w:t>, 2014</w:t>
      </w:r>
    </w:p>
    <w:p w14:paraId="5616DE2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Orienteering</w:t>
      </w:r>
      <w:r w:rsidR="00753B48">
        <w:rPr>
          <w:rFonts w:ascii="Arial" w:hAnsi="Arial" w:cs="Arial"/>
        </w:rPr>
        <w:t>, 2014</w:t>
      </w:r>
    </w:p>
    <w:p w14:paraId="4655F43B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Archery</w:t>
      </w:r>
      <w:r w:rsidR="00753B48">
        <w:rPr>
          <w:rFonts w:ascii="Arial" w:hAnsi="Arial" w:cs="Arial"/>
        </w:rPr>
        <w:t>, 2014</w:t>
      </w:r>
    </w:p>
    <w:p w14:paraId="6A8768C0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Weather</w:t>
      </w:r>
      <w:r w:rsidR="00753B48">
        <w:rPr>
          <w:rFonts w:ascii="Arial" w:hAnsi="Arial" w:cs="Arial"/>
        </w:rPr>
        <w:t>, 2014</w:t>
      </w:r>
    </w:p>
    <w:p w14:paraId="67CA8E7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Digital Technology</w:t>
      </w:r>
      <w:r w:rsidR="00753B48">
        <w:rPr>
          <w:rFonts w:ascii="Arial" w:hAnsi="Arial" w:cs="Arial"/>
        </w:rPr>
        <w:t>, 2015</w:t>
      </w:r>
    </w:p>
    <w:p w14:paraId="60C8BA68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Rifle Shooting</w:t>
      </w:r>
      <w:r w:rsidR="00753B48">
        <w:rPr>
          <w:rFonts w:ascii="Arial" w:hAnsi="Arial" w:cs="Arial"/>
        </w:rPr>
        <w:t>, 2015</w:t>
      </w:r>
    </w:p>
    <w:p w14:paraId="0FA40AB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Environmental Science</w:t>
      </w:r>
      <w:r w:rsidR="00753B48">
        <w:rPr>
          <w:rFonts w:ascii="Arial" w:hAnsi="Arial" w:cs="Arial"/>
        </w:rPr>
        <w:t>, 2015</w:t>
      </w:r>
    </w:p>
    <w:p w14:paraId="233AD2C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Engineering</w:t>
      </w:r>
      <w:r w:rsidR="00753B48">
        <w:rPr>
          <w:rFonts w:ascii="Arial" w:hAnsi="Arial" w:cs="Arial"/>
        </w:rPr>
        <w:t>, 2015</w:t>
      </w:r>
    </w:p>
    <w:p w14:paraId="22B5427C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Electronics</w:t>
      </w:r>
      <w:r w:rsidR="00753B48">
        <w:rPr>
          <w:rFonts w:ascii="Arial" w:hAnsi="Arial" w:cs="Arial"/>
        </w:rPr>
        <w:t>, 2016</w:t>
      </w:r>
    </w:p>
    <w:p w14:paraId="1EC4643E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Personal Management</w:t>
      </w:r>
      <w:r w:rsidR="00753B48">
        <w:rPr>
          <w:rFonts w:ascii="Arial" w:hAnsi="Arial" w:cs="Arial"/>
        </w:rPr>
        <w:t>, 2016</w:t>
      </w:r>
    </w:p>
    <w:p w14:paraId="6F466627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Cooking</w:t>
      </w:r>
      <w:r w:rsidR="00753B48">
        <w:rPr>
          <w:rFonts w:ascii="Arial" w:hAnsi="Arial" w:cs="Arial"/>
        </w:rPr>
        <w:t>, 2016</w:t>
      </w:r>
    </w:p>
    <w:p w14:paraId="7AC9D8E1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Citizenship in the Community</w:t>
      </w:r>
      <w:r w:rsidR="00753B48">
        <w:rPr>
          <w:rFonts w:ascii="Arial" w:hAnsi="Arial" w:cs="Arial"/>
        </w:rPr>
        <w:t>, 2016</w:t>
      </w:r>
    </w:p>
    <w:p w14:paraId="2C92338A" w14:textId="77777777" w:rsidR="008D5D8C" w:rsidRDefault="008D5D8C" w:rsidP="002A2ADB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Communication</w:t>
      </w:r>
      <w:r w:rsidR="00753B48">
        <w:rPr>
          <w:rFonts w:ascii="Arial" w:hAnsi="Arial" w:cs="Arial"/>
        </w:rPr>
        <w:t>, 2016</w:t>
      </w:r>
    </w:p>
    <w:p w14:paraId="7FCFFC16" w14:textId="77777777" w:rsidR="008D5D8C" w:rsidRDefault="008D5D8C" w:rsidP="008D5D8C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Family Life</w:t>
      </w:r>
      <w:r w:rsidR="00753B48">
        <w:rPr>
          <w:rFonts w:ascii="Arial" w:hAnsi="Arial" w:cs="Arial"/>
        </w:rPr>
        <w:t>, 2016</w:t>
      </w:r>
    </w:p>
    <w:p w14:paraId="6906D8B8" w14:textId="77777777" w:rsidR="00FB4777" w:rsidRDefault="00FB4777" w:rsidP="00753B48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Ranks</w:t>
      </w:r>
    </w:p>
    <w:p w14:paraId="46B4E715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Scout Rank, 2011</w:t>
      </w:r>
    </w:p>
    <w:p w14:paraId="2511DB1C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Tenderfoot Rank, 2012</w:t>
      </w:r>
    </w:p>
    <w:p w14:paraId="390F89C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Second Class Rank, 2013</w:t>
      </w:r>
    </w:p>
    <w:p w14:paraId="24257182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First Class Rank, 2014</w:t>
      </w:r>
    </w:p>
    <w:p w14:paraId="4B805660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Star Scout Rank, 2014</w:t>
      </w:r>
    </w:p>
    <w:p w14:paraId="157E8C06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Life Scout Rank, 2015</w:t>
      </w:r>
    </w:p>
    <w:p w14:paraId="32CE9247" w14:textId="77777777" w:rsidR="00753B48" w:rsidRDefault="00753B48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Eagle Scout Rank, 2016</w:t>
      </w:r>
    </w:p>
    <w:p w14:paraId="39CE8E4D" w14:textId="77777777" w:rsidR="00FB4777" w:rsidRDefault="00FB4777" w:rsidP="00FB4777">
      <w:pPr>
        <w:pStyle w:val="ListParagraph"/>
        <w:numPr>
          <w:ilvl w:val="1"/>
          <w:numId w:val="11"/>
        </w:numPr>
        <w:spacing w:after="0" w:line="276" w:lineRule="auto"/>
        <w:rPr>
          <w:rFonts w:ascii="Arial" w:hAnsi="Arial" w:cs="Arial"/>
        </w:rPr>
      </w:pPr>
      <w:r w:rsidRPr="00FB4777">
        <w:rPr>
          <w:rFonts w:ascii="Arial" w:hAnsi="Arial" w:cs="Arial"/>
        </w:rPr>
        <w:t>Order of the Arrow</w:t>
      </w:r>
    </w:p>
    <w:p w14:paraId="4435F803" w14:textId="77777777" w:rsid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Ordeal Member, 2014</w:t>
      </w:r>
    </w:p>
    <w:p w14:paraId="65787556" w14:textId="77777777" w:rsidR="00FB4777" w:rsidRPr="00FB4777" w:rsidRDefault="00FB4777" w:rsidP="00FB4777">
      <w:pPr>
        <w:pStyle w:val="ListParagraph"/>
        <w:numPr>
          <w:ilvl w:val="2"/>
          <w:numId w:val="1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Brotherhood Member, 2015</w:t>
      </w:r>
    </w:p>
    <w:p w14:paraId="593A53CF" w14:textId="77777777" w:rsidR="00753B48" w:rsidRPr="00753B48" w:rsidRDefault="00753B48" w:rsidP="00753B48">
      <w:pPr>
        <w:spacing w:after="0" w:line="276" w:lineRule="auto"/>
        <w:rPr>
          <w:rFonts w:ascii="Arial" w:hAnsi="Arial" w:cs="Arial"/>
        </w:rPr>
      </w:pPr>
      <w:r w:rsidRPr="00753B48">
        <w:rPr>
          <w:rFonts w:ascii="Arial" w:hAnsi="Arial" w:cs="Arial"/>
        </w:rPr>
        <w:t xml:space="preserve"> </w:t>
      </w:r>
    </w:p>
    <w:p w14:paraId="2DAE17CC" w14:textId="77777777" w:rsidR="00D6694F" w:rsidRPr="00B061D4" w:rsidRDefault="00716316" w:rsidP="003465A8">
      <w:pPr>
        <w:pBdr>
          <w:bottom w:val="single" w:sz="6" w:space="1" w:color="auto"/>
        </w:pBdr>
        <w:spacing w:line="240" w:lineRule="auto"/>
        <w:rPr>
          <w:rFonts w:ascii="Arial" w:hAnsi="Arial" w:cs="Arial"/>
          <w:b/>
          <w:color w:val="7030A0"/>
          <w:sz w:val="24"/>
        </w:rPr>
      </w:pPr>
      <w:r w:rsidRPr="00B061D4">
        <w:rPr>
          <w:rFonts w:ascii="Arial" w:hAnsi="Arial" w:cs="Arial"/>
          <w:b/>
          <w:color w:val="7030A0"/>
          <w:sz w:val="24"/>
        </w:rPr>
        <w:t>VOLUNTEER EXPERIENCE</w:t>
      </w:r>
      <w:r w:rsidR="00D6694F" w:rsidRPr="00B061D4">
        <w:rPr>
          <w:rFonts w:ascii="Arial" w:hAnsi="Arial" w:cs="Arial"/>
          <w:b/>
          <w:color w:val="7030A0"/>
          <w:sz w:val="24"/>
        </w:rPr>
        <w:t>:</w:t>
      </w:r>
    </w:p>
    <w:p w14:paraId="0AD3C0A8" w14:textId="77777777" w:rsidR="00D6694F" w:rsidRPr="00AB66F4" w:rsidRDefault="00D6694F" w:rsidP="00A62DC2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Second Harvest Food Bank (Feeding America), 2015</w:t>
      </w:r>
    </w:p>
    <w:p w14:paraId="7892B4CF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Sorted</w:t>
      </w:r>
      <w:r w:rsidR="00D6694F" w:rsidRPr="00E006A0">
        <w:rPr>
          <w:rFonts w:ascii="Arial" w:hAnsi="Arial" w:cs="Arial"/>
        </w:rPr>
        <w:t xml:space="preserve"> food and other donated goods in </w:t>
      </w:r>
      <w:r>
        <w:rPr>
          <w:rFonts w:ascii="Arial" w:hAnsi="Arial" w:cs="Arial"/>
        </w:rPr>
        <w:t xml:space="preserve">to </w:t>
      </w:r>
      <w:r w:rsidR="00D6694F" w:rsidRPr="00E006A0">
        <w:rPr>
          <w:rFonts w:ascii="Arial" w:hAnsi="Arial" w:cs="Arial"/>
        </w:rPr>
        <w:t>boxes</w:t>
      </w:r>
    </w:p>
    <w:p w14:paraId="2F2F69DA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2 hours each day for 2 weekends</w:t>
      </w:r>
    </w:p>
    <w:p w14:paraId="48FCA563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Scouting for Food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</w:t>
      </w:r>
    </w:p>
    <w:p w14:paraId="1F61B4F6" w14:textId="77777777" w:rsidR="00D6694F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Distributed</w:t>
      </w:r>
      <w:r w:rsidR="00D6694F" w:rsidRPr="00C05CCA">
        <w:rPr>
          <w:rFonts w:ascii="Arial" w:hAnsi="Arial" w:cs="Arial"/>
        </w:rPr>
        <w:t xml:space="preserve"> food donation bags then</w:t>
      </w:r>
      <w:r>
        <w:rPr>
          <w:rFonts w:ascii="Arial" w:hAnsi="Arial" w:cs="Arial"/>
        </w:rPr>
        <w:t xml:space="preserve"> collected</w:t>
      </w:r>
      <w:r w:rsidR="00D6694F" w:rsidRPr="00C05CCA">
        <w:rPr>
          <w:rFonts w:ascii="Arial" w:hAnsi="Arial" w:cs="Arial"/>
        </w:rPr>
        <w:t xml:space="preserve"> them a week later</w:t>
      </w:r>
    </w:p>
    <w:p w14:paraId="02680DB9" w14:textId="77777777" w:rsidR="00E006A0" w:rsidRPr="00E006A0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Time: 5 hours for 2 days each year</w:t>
      </w:r>
    </w:p>
    <w:p w14:paraId="6CE3293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Adopt-A-Stream Cleanup (Boy Scouts of America)</w:t>
      </w:r>
      <w:r w:rsidR="00CD606C" w:rsidRPr="00AB66F4">
        <w:rPr>
          <w:rFonts w:ascii="Arial" w:hAnsi="Arial" w:cs="Arial"/>
        </w:rPr>
        <w:t>,</w:t>
      </w:r>
      <w:r w:rsidRPr="00AB66F4">
        <w:rPr>
          <w:rFonts w:ascii="Arial" w:hAnsi="Arial" w:cs="Arial"/>
        </w:rPr>
        <w:t xml:space="preserve"> 2012 – present </w:t>
      </w:r>
    </w:p>
    <w:p w14:paraId="61B0962B" w14:textId="77777777" w:rsidR="00D6694F" w:rsidRDefault="00D6694F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C05CCA">
        <w:rPr>
          <w:rFonts w:ascii="Arial" w:hAnsi="Arial" w:cs="Arial"/>
        </w:rPr>
        <w:t>cleaning up a local stream our troop has adopted</w:t>
      </w:r>
    </w:p>
    <w:p w14:paraId="4E7DDE24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 xml:space="preserve">4 hours </w:t>
      </w:r>
      <w:r>
        <w:rPr>
          <w:rFonts w:ascii="Arial" w:hAnsi="Arial" w:cs="Arial"/>
        </w:rPr>
        <w:t>one weekend each year</w:t>
      </w:r>
    </w:p>
    <w:p w14:paraId="4DBFE1D8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Luminaries</w:t>
      </w:r>
      <w:r w:rsidR="00CD606C" w:rsidRPr="00AB66F4">
        <w:rPr>
          <w:rFonts w:ascii="Arial" w:hAnsi="Arial" w:cs="Arial"/>
        </w:rPr>
        <w:t>/Love Lights (</w:t>
      </w:r>
      <w:r w:rsidRPr="00AB66F4">
        <w:rPr>
          <w:rFonts w:ascii="Arial" w:hAnsi="Arial" w:cs="Arial"/>
        </w:rPr>
        <w:t>Pilot Club of Charlotte</w:t>
      </w:r>
      <w:r w:rsidR="00CD606C" w:rsidRPr="00AB66F4">
        <w:rPr>
          <w:rFonts w:ascii="Arial" w:hAnsi="Arial" w:cs="Arial"/>
        </w:rPr>
        <w:t>), 2010 – present</w:t>
      </w:r>
    </w:p>
    <w:p w14:paraId="55480258" w14:textId="77777777" w:rsidR="00D6694F" w:rsidRDefault="00BF239B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Placed</w:t>
      </w:r>
      <w:r w:rsidR="00CD606C" w:rsidRPr="00C05CCA">
        <w:rPr>
          <w:rFonts w:ascii="Arial" w:hAnsi="Arial" w:cs="Arial"/>
        </w:rPr>
        <w:t xml:space="preserve"> bags with names of people who</w:t>
      </w:r>
      <w:r>
        <w:rPr>
          <w:rFonts w:ascii="Arial" w:hAnsi="Arial" w:cs="Arial"/>
        </w:rPr>
        <w:t>se life has been impacted by</w:t>
      </w:r>
      <w:r w:rsidR="00CD606C" w:rsidRPr="00C05CCA">
        <w:rPr>
          <w:rFonts w:ascii="Arial" w:hAnsi="Arial" w:cs="Arial"/>
        </w:rPr>
        <w:t xml:space="preserve"> Alzheimer’s around a pond</w:t>
      </w:r>
    </w:p>
    <w:p w14:paraId="468ED2DE" w14:textId="77777777" w:rsidR="00E006A0" w:rsidRPr="00C05CCA" w:rsidRDefault="00E006A0" w:rsidP="00AB66F4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Time: </w:t>
      </w:r>
      <w:r w:rsidRPr="00C05CCA">
        <w:rPr>
          <w:rFonts w:ascii="Arial" w:hAnsi="Arial" w:cs="Arial"/>
        </w:rPr>
        <w:t>6 hours one weekend</w:t>
      </w:r>
      <w:r>
        <w:rPr>
          <w:rFonts w:ascii="Arial" w:hAnsi="Arial" w:cs="Arial"/>
        </w:rPr>
        <w:t xml:space="preserve"> each year</w:t>
      </w:r>
    </w:p>
    <w:p w14:paraId="703C73E0" w14:textId="77777777" w:rsidR="00CD606C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Church Clean-up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 xml:space="preserve">Living </w:t>
      </w:r>
      <w:r w:rsidR="00CD606C" w:rsidRPr="00AB66F4">
        <w:rPr>
          <w:rFonts w:ascii="Arial" w:hAnsi="Arial" w:cs="Arial"/>
        </w:rPr>
        <w:t>Savior</w:t>
      </w:r>
      <w:r w:rsidRPr="00AB66F4">
        <w:rPr>
          <w:rFonts w:ascii="Arial" w:hAnsi="Arial" w:cs="Arial"/>
        </w:rPr>
        <w:t xml:space="preserve"> Lutheran Church</w:t>
      </w:r>
      <w:r w:rsidR="00CD606C" w:rsidRPr="00AB66F4">
        <w:rPr>
          <w:rFonts w:ascii="Arial" w:hAnsi="Arial" w:cs="Arial"/>
        </w:rPr>
        <w:t>), 2010 – present</w:t>
      </w:r>
    </w:p>
    <w:p w14:paraId="5A36416C" w14:textId="77777777" w:rsidR="00D6694F" w:rsidRPr="00AB66F4" w:rsidRDefault="00BF239B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Cleaned up and mulched</w:t>
      </w:r>
      <w:r w:rsidR="00CD606C" w:rsidRPr="00AB66F4">
        <w:rPr>
          <w:rFonts w:ascii="Arial" w:hAnsi="Arial" w:cs="Arial"/>
        </w:rPr>
        <w:t xml:space="preserve"> the grounds around our local church</w:t>
      </w:r>
    </w:p>
    <w:p w14:paraId="6E78BF8C" w14:textId="77777777" w:rsidR="00E006A0" w:rsidRPr="00AB66F4" w:rsidRDefault="00E006A0" w:rsidP="00AB66F4">
      <w:pPr>
        <w:pStyle w:val="ListParagraph"/>
        <w:numPr>
          <w:ilvl w:val="0"/>
          <w:numId w:val="18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one weekend each year</w:t>
      </w:r>
    </w:p>
    <w:p w14:paraId="29594C9B" w14:textId="77777777" w:rsidR="00D6694F" w:rsidRPr="00AB66F4" w:rsidRDefault="00CD606C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Loaves</w:t>
      </w:r>
      <w:r w:rsidR="00D6694F" w:rsidRPr="00AB66F4">
        <w:rPr>
          <w:rFonts w:ascii="Arial" w:hAnsi="Arial" w:cs="Arial"/>
        </w:rPr>
        <w:t xml:space="preserve"> and Fishes</w:t>
      </w:r>
      <w:r w:rsidRPr="00AB66F4">
        <w:rPr>
          <w:rFonts w:ascii="Arial" w:hAnsi="Arial" w:cs="Arial"/>
        </w:rPr>
        <w:t>, 2013</w:t>
      </w:r>
    </w:p>
    <w:p w14:paraId="61DC9BC4" w14:textId="77777777" w:rsidR="00D6694F" w:rsidRPr="00AB66F4" w:rsidRDefault="00BF239B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Sorted</w:t>
      </w:r>
      <w:r w:rsidR="00CD606C" w:rsidRPr="00AB66F4">
        <w:rPr>
          <w:rFonts w:ascii="Arial" w:hAnsi="Arial" w:cs="Arial"/>
        </w:rPr>
        <w:t xml:space="preserve"> donated food in to boxes</w:t>
      </w:r>
    </w:p>
    <w:p w14:paraId="675096A7" w14:textId="77777777" w:rsidR="00E006A0" w:rsidRPr="00AB66F4" w:rsidRDefault="00E006A0" w:rsidP="00AB66F4">
      <w:pPr>
        <w:pStyle w:val="ListParagraph"/>
        <w:numPr>
          <w:ilvl w:val="0"/>
          <w:numId w:val="19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4 hours on a weekend</w:t>
      </w:r>
    </w:p>
    <w:p w14:paraId="19B06674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Toys for Tots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Marine Toys for Tots Foundation</w:t>
      </w:r>
      <w:r w:rsidR="00CD606C" w:rsidRPr="00AB66F4">
        <w:rPr>
          <w:rFonts w:ascii="Arial" w:hAnsi="Arial" w:cs="Arial"/>
        </w:rPr>
        <w:t>), 2013</w:t>
      </w:r>
    </w:p>
    <w:p w14:paraId="1F572531" w14:textId="77777777" w:rsidR="00CD606C" w:rsidRPr="00AB66F4" w:rsidRDefault="00BF239B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 xml:space="preserve">Sorted donated toys in to </w:t>
      </w:r>
      <w:r w:rsidR="00CD606C" w:rsidRPr="00AB66F4">
        <w:rPr>
          <w:rFonts w:ascii="Arial" w:hAnsi="Arial" w:cs="Arial"/>
        </w:rPr>
        <w:t>boxes for children</w:t>
      </w:r>
    </w:p>
    <w:p w14:paraId="6D3A935A" w14:textId="77777777" w:rsidR="00E006A0" w:rsidRPr="00AB66F4" w:rsidRDefault="00E006A0" w:rsidP="00AB66F4">
      <w:pPr>
        <w:pStyle w:val="ListParagraph"/>
        <w:numPr>
          <w:ilvl w:val="0"/>
          <w:numId w:val="20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2 days</w:t>
      </w:r>
    </w:p>
    <w:p w14:paraId="7B33D9A1" w14:textId="77777777" w:rsidR="00D6694F" w:rsidRPr="00AB66F4" w:rsidRDefault="00D6694F" w:rsidP="00AB66F4">
      <w:pPr>
        <w:spacing w:after="0" w:line="276" w:lineRule="auto"/>
        <w:ind w:left="720"/>
        <w:rPr>
          <w:rFonts w:ascii="Arial" w:hAnsi="Arial" w:cs="Arial"/>
        </w:rPr>
      </w:pPr>
      <w:r w:rsidRPr="00AB66F4">
        <w:rPr>
          <w:rFonts w:ascii="Arial" w:hAnsi="Arial" w:cs="Arial"/>
        </w:rPr>
        <w:t>Eagle Project</w:t>
      </w:r>
      <w:r w:rsidR="00CD606C" w:rsidRPr="00AB66F4">
        <w:rPr>
          <w:rFonts w:ascii="Arial" w:hAnsi="Arial" w:cs="Arial"/>
        </w:rPr>
        <w:t xml:space="preserve"> (</w:t>
      </w:r>
      <w:r w:rsidRPr="00AB66F4">
        <w:rPr>
          <w:rFonts w:ascii="Arial" w:hAnsi="Arial" w:cs="Arial"/>
        </w:rPr>
        <w:t>Boy Scouts of America</w:t>
      </w:r>
      <w:r w:rsidR="00CD606C" w:rsidRPr="00AB66F4">
        <w:rPr>
          <w:rFonts w:ascii="Arial" w:hAnsi="Arial" w:cs="Arial"/>
        </w:rPr>
        <w:t>), 2015</w:t>
      </w:r>
    </w:p>
    <w:p w14:paraId="0F30F219" w14:textId="77777777" w:rsidR="00D6694F" w:rsidRPr="00AB66F4" w:rsidRDefault="00CD606C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constructing and painting wooden benches for our school tennis team</w:t>
      </w:r>
    </w:p>
    <w:p w14:paraId="63C45F41" w14:textId="77777777" w:rsidR="00E006A0" w:rsidRPr="00AB66F4" w:rsidRDefault="00E006A0" w:rsidP="00AB66F4">
      <w:pPr>
        <w:pStyle w:val="ListParagraph"/>
        <w:numPr>
          <w:ilvl w:val="0"/>
          <w:numId w:val="21"/>
        </w:numPr>
        <w:spacing w:after="0" w:line="276" w:lineRule="auto"/>
        <w:rPr>
          <w:rFonts w:ascii="Arial" w:hAnsi="Arial" w:cs="Arial"/>
        </w:rPr>
      </w:pPr>
      <w:r w:rsidRPr="00AB66F4">
        <w:rPr>
          <w:rFonts w:ascii="Arial" w:hAnsi="Arial" w:cs="Arial"/>
        </w:rPr>
        <w:t>Time: 5 hours for 5 weeks</w:t>
      </w:r>
    </w:p>
    <w:p w14:paraId="7F8726F6" w14:textId="77777777" w:rsidR="00D6694F" w:rsidRPr="00E006A0" w:rsidRDefault="00D6694F" w:rsidP="00E006A0">
      <w:pPr>
        <w:spacing w:after="0" w:line="276" w:lineRule="auto"/>
        <w:rPr>
          <w:rFonts w:ascii="Arial" w:hAnsi="Arial" w:cs="Arial"/>
        </w:rPr>
      </w:pPr>
    </w:p>
    <w:sectPr w:rsidR="00D6694F" w:rsidRPr="00E006A0" w:rsidSect="00244CCC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A87CF" w14:textId="77777777" w:rsidR="00403933" w:rsidRDefault="00403933" w:rsidP="00FD0993">
      <w:pPr>
        <w:spacing w:after="0" w:line="240" w:lineRule="auto"/>
      </w:pPr>
      <w:r>
        <w:separator/>
      </w:r>
    </w:p>
  </w:endnote>
  <w:endnote w:type="continuationSeparator" w:id="0">
    <w:p w14:paraId="76E7534D" w14:textId="77777777" w:rsidR="00403933" w:rsidRDefault="00403933" w:rsidP="00F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057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32ED4" w14:textId="7F69727A" w:rsidR="00FD0993" w:rsidRDefault="00FD09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581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FD0993">
          <w:rPr>
            <w:color w:val="A6A6A6" w:themeColor="background1" w:themeShade="A6"/>
          </w:rPr>
          <w:t>GUPTA</w:t>
        </w:r>
      </w:p>
    </w:sdtContent>
  </w:sdt>
  <w:p w14:paraId="6A0841AC" w14:textId="77777777" w:rsidR="00FD0993" w:rsidRDefault="00FD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47D33" w14:textId="77777777" w:rsidR="00403933" w:rsidRDefault="00403933" w:rsidP="00FD0993">
      <w:pPr>
        <w:spacing w:after="0" w:line="240" w:lineRule="auto"/>
      </w:pPr>
      <w:r>
        <w:separator/>
      </w:r>
    </w:p>
  </w:footnote>
  <w:footnote w:type="continuationSeparator" w:id="0">
    <w:p w14:paraId="1D44958E" w14:textId="77777777" w:rsidR="00403933" w:rsidRDefault="00403933" w:rsidP="00FD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8ACAD" w14:textId="77777777" w:rsidR="00A25320" w:rsidRDefault="00A2532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2D2C7F8" wp14:editId="7B4E540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444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4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E06F250" w14:textId="77777777" w:rsidR="00A25320" w:rsidRDefault="00A2532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2D2C7F8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" o:allowoverlap="f" fillcolor="#ffc000 [3207]" stroked="f">
              <v:fill opacity="32896f"/>
              <v:textbox style="mso-fit-shape-to-text:t">
                <w:txbxContent>
                  <w:p w14:paraId="1E06F250" w14:textId="77777777" w:rsidR="00A25320" w:rsidRDefault="00A2532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6DC"/>
    <w:multiLevelType w:val="hybridMultilevel"/>
    <w:tmpl w:val="4DD08170"/>
    <w:lvl w:ilvl="0" w:tplc="545EEF20">
      <w:start w:val="1"/>
      <w:numFmt w:val="bullet"/>
      <w:lvlText w:val=""/>
      <w:lvlJc w:val="left"/>
      <w:pPr>
        <w:ind w:left="144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34B3"/>
    <w:multiLevelType w:val="hybridMultilevel"/>
    <w:tmpl w:val="078286E0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A8F"/>
    <w:multiLevelType w:val="hybridMultilevel"/>
    <w:tmpl w:val="48B6C4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97142D"/>
    <w:multiLevelType w:val="hybridMultilevel"/>
    <w:tmpl w:val="E11ED6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663A3"/>
    <w:multiLevelType w:val="hybridMultilevel"/>
    <w:tmpl w:val="847AE6BE"/>
    <w:lvl w:ilvl="0" w:tplc="C734C1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601EB"/>
    <w:multiLevelType w:val="hybridMultilevel"/>
    <w:tmpl w:val="902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D458D"/>
    <w:multiLevelType w:val="hybridMultilevel"/>
    <w:tmpl w:val="F92CA7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90389D"/>
    <w:multiLevelType w:val="hybridMultilevel"/>
    <w:tmpl w:val="7D56D08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E74F1E"/>
    <w:multiLevelType w:val="hybridMultilevel"/>
    <w:tmpl w:val="FBB867E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EB31E77"/>
    <w:multiLevelType w:val="hybridMultilevel"/>
    <w:tmpl w:val="DB2E0C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A93E94"/>
    <w:multiLevelType w:val="hybridMultilevel"/>
    <w:tmpl w:val="56709A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8B2FA1"/>
    <w:multiLevelType w:val="hybridMultilevel"/>
    <w:tmpl w:val="FE0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36CE9"/>
    <w:multiLevelType w:val="hybridMultilevel"/>
    <w:tmpl w:val="EB4C644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F6738E"/>
    <w:multiLevelType w:val="hybridMultilevel"/>
    <w:tmpl w:val="C9DEBCB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1FC48C3"/>
    <w:multiLevelType w:val="hybridMultilevel"/>
    <w:tmpl w:val="B3AAFBB2"/>
    <w:lvl w:ilvl="0" w:tplc="164CD39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F3960"/>
    <w:multiLevelType w:val="hybridMultilevel"/>
    <w:tmpl w:val="A614DB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3099D"/>
    <w:multiLevelType w:val="hybridMultilevel"/>
    <w:tmpl w:val="AE56CE8A"/>
    <w:lvl w:ilvl="0" w:tplc="947E3CEC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BF6047"/>
    <w:multiLevelType w:val="hybridMultilevel"/>
    <w:tmpl w:val="9EEEB0A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B850D31"/>
    <w:multiLevelType w:val="hybridMultilevel"/>
    <w:tmpl w:val="93F46B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C76D15"/>
    <w:multiLevelType w:val="hybridMultilevel"/>
    <w:tmpl w:val="2336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B2538"/>
    <w:multiLevelType w:val="hybridMultilevel"/>
    <w:tmpl w:val="0A7A360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7A75C4"/>
    <w:multiLevelType w:val="hybridMultilevel"/>
    <w:tmpl w:val="6E6E00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5E17966"/>
    <w:multiLevelType w:val="hybridMultilevel"/>
    <w:tmpl w:val="843087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6F61FE4"/>
    <w:multiLevelType w:val="hybridMultilevel"/>
    <w:tmpl w:val="11043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105E8"/>
    <w:multiLevelType w:val="hybridMultilevel"/>
    <w:tmpl w:val="5ACCC0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D54F93"/>
    <w:multiLevelType w:val="hybridMultilevel"/>
    <w:tmpl w:val="CDA0F370"/>
    <w:lvl w:ilvl="0" w:tplc="6DEEE5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4"/>
  </w:num>
  <w:num w:numId="3">
    <w:abstractNumId w:val="25"/>
  </w:num>
  <w:num w:numId="4">
    <w:abstractNumId w:val="7"/>
  </w:num>
  <w:num w:numId="5">
    <w:abstractNumId w:val="11"/>
  </w:num>
  <w:num w:numId="6">
    <w:abstractNumId w:val="19"/>
  </w:num>
  <w:num w:numId="7">
    <w:abstractNumId w:val="16"/>
  </w:num>
  <w:num w:numId="8">
    <w:abstractNumId w:val="3"/>
  </w:num>
  <w:num w:numId="9">
    <w:abstractNumId w:val="10"/>
  </w:num>
  <w:num w:numId="10">
    <w:abstractNumId w:val="24"/>
  </w:num>
  <w:num w:numId="11">
    <w:abstractNumId w:val="23"/>
  </w:num>
  <w:num w:numId="12">
    <w:abstractNumId w:val="5"/>
  </w:num>
  <w:num w:numId="13">
    <w:abstractNumId w:val="0"/>
  </w:num>
  <w:num w:numId="14">
    <w:abstractNumId w:val="4"/>
  </w:num>
  <w:num w:numId="15">
    <w:abstractNumId w:val="1"/>
  </w:num>
  <w:num w:numId="16">
    <w:abstractNumId w:val="18"/>
  </w:num>
  <w:num w:numId="17">
    <w:abstractNumId w:val="12"/>
  </w:num>
  <w:num w:numId="18">
    <w:abstractNumId w:val="17"/>
  </w:num>
  <w:num w:numId="19">
    <w:abstractNumId w:val="21"/>
  </w:num>
  <w:num w:numId="20">
    <w:abstractNumId w:val="20"/>
  </w:num>
  <w:num w:numId="21">
    <w:abstractNumId w:val="8"/>
  </w:num>
  <w:num w:numId="22">
    <w:abstractNumId w:val="2"/>
  </w:num>
  <w:num w:numId="23">
    <w:abstractNumId w:val="13"/>
  </w:num>
  <w:num w:numId="24">
    <w:abstractNumId w:val="9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FC"/>
    <w:rsid w:val="00091D32"/>
    <w:rsid w:val="000B44FB"/>
    <w:rsid w:val="00117C0E"/>
    <w:rsid w:val="0015169D"/>
    <w:rsid w:val="00227775"/>
    <w:rsid w:val="00244CCC"/>
    <w:rsid w:val="002514D4"/>
    <w:rsid w:val="002801FA"/>
    <w:rsid w:val="002A18B4"/>
    <w:rsid w:val="002A2ADB"/>
    <w:rsid w:val="002C62A1"/>
    <w:rsid w:val="00341E35"/>
    <w:rsid w:val="003465A8"/>
    <w:rsid w:val="00356180"/>
    <w:rsid w:val="0037026D"/>
    <w:rsid w:val="003902C8"/>
    <w:rsid w:val="003F3C2C"/>
    <w:rsid w:val="00403933"/>
    <w:rsid w:val="00437797"/>
    <w:rsid w:val="00463183"/>
    <w:rsid w:val="00467D3D"/>
    <w:rsid w:val="004B2CCC"/>
    <w:rsid w:val="004F6192"/>
    <w:rsid w:val="005360BA"/>
    <w:rsid w:val="00537EC0"/>
    <w:rsid w:val="00563C0B"/>
    <w:rsid w:val="0057689E"/>
    <w:rsid w:val="005A775C"/>
    <w:rsid w:val="00630869"/>
    <w:rsid w:val="006449CA"/>
    <w:rsid w:val="00670855"/>
    <w:rsid w:val="00676F7B"/>
    <w:rsid w:val="0068287E"/>
    <w:rsid w:val="006D0A73"/>
    <w:rsid w:val="006E1467"/>
    <w:rsid w:val="006E4AEB"/>
    <w:rsid w:val="00716316"/>
    <w:rsid w:val="00744B3E"/>
    <w:rsid w:val="00753B48"/>
    <w:rsid w:val="00790055"/>
    <w:rsid w:val="00795A87"/>
    <w:rsid w:val="007E033A"/>
    <w:rsid w:val="00864247"/>
    <w:rsid w:val="00865A04"/>
    <w:rsid w:val="008675A0"/>
    <w:rsid w:val="008D5D8C"/>
    <w:rsid w:val="008F4026"/>
    <w:rsid w:val="00917B1B"/>
    <w:rsid w:val="00986E94"/>
    <w:rsid w:val="009F246F"/>
    <w:rsid w:val="00A25320"/>
    <w:rsid w:val="00A542C5"/>
    <w:rsid w:val="00A62DC2"/>
    <w:rsid w:val="00A85FED"/>
    <w:rsid w:val="00A87522"/>
    <w:rsid w:val="00AB4581"/>
    <w:rsid w:val="00AB66F4"/>
    <w:rsid w:val="00AC54C8"/>
    <w:rsid w:val="00AE5FEE"/>
    <w:rsid w:val="00AF40BD"/>
    <w:rsid w:val="00B061D4"/>
    <w:rsid w:val="00B15285"/>
    <w:rsid w:val="00B304F0"/>
    <w:rsid w:val="00BC3915"/>
    <w:rsid w:val="00BF239B"/>
    <w:rsid w:val="00C05CCA"/>
    <w:rsid w:val="00C56C72"/>
    <w:rsid w:val="00C80CFE"/>
    <w:rsid w:val="00CB04C7"/>
    <w:rsid w:val="00CB2325"/>
    <w:rsid w:val="00CD606C"/>
    <w:rsid w:val="00D37C34"/>
    <w:rsid w:val="00D52FF0"/>
    <w:rsid w:val="00D6316C"/>
    <w:rsid w:val="00D6479E"/>
    <w:rsid w:val="00D6694F"/>
    <w:rsid w:val="00DA057F"/>
    <w:rsid w:val="00DC67A6"/>
    <w:rsid w:val="00E006A0"/>
    <w:rsid w:val="00E47717"/>
    <w:rsid w:val="00E64A1C"/>
    <w:rsid w:val="00E64A7B"/>
    <w:rsid w:val="00EE2690"/>
    <w:rsid w:val="00F26B16"/>
    <w:rsid w:val="00F307A5"/>
    <w:rsid w:val="00F40CFC"/>
    <w:rsid w:val="00F5758B"/>
    <w:rsid w:val="00FB4777"/>
    <w:rsid w:val="00FD0993"/>
    <w:rsid w:val="00FD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D3F718C"/>
  <w15:chartTrackingRefBased/>
  <w15:docId w15:val="{6B8778CF-71B6-495E-9933-3710A89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C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993"/>
  </w:style>
  <w:style w:type="paragraph" w:styleId="Footer">
    <w:name w:val="footer"/>
    <w:basedOn w:val="Normal"/>
    <w:link w:val="FooterChar"/>
    <w:uiPriority w:val="99"/>
    <w:unhideWhenUsed/>
    <w:rsid w:val="00FD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993"/>
  </w:style>
  <w:style w:type="paragraph" w:styleId="BalloonText">
    <w:name w:val="Balloon Text"/>
    <w:basedOn w:val="Normal"/>
    <w:link w:val="BalloonTextChar"/>
    <w:uiPriority w:val="99"/>
    <w:semiHidden/>
    <w:unhideWhenUsed/>
    <w:rsid w:val="00A25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32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40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5758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B85002-E054-4E75-8173-23850415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2FDD6199.dotm</Template>
  <TotalTime>178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Nayra Gupta</dc:creator>
  <cp:keywords/>
  <dc:description/>
  <cp:lastModifiedBy>Aryan Gupta</cp:lastModifiedBy>
  <cp:revision>8</cp:revision>
  <cp:lastPrinted>2019-08-26T14:16:00Z</cp:lastPrinted>
  <dcterms:created xsi:type="dcterms:W3CDTF">2019-01-19T22:08:00Z</dcterms:created>
  <dcterms:modified xsi:type="dcterms:W3CDTF">2019-08-26T14:16:00Z</dcterms:modified>
</cp:coreProperties>
</file>